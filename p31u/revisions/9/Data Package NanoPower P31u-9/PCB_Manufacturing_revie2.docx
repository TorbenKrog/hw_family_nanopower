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F8FC1" w14:textId="77777777" w:rsidR="00CE75E4" w:rsidRDefault="00CE75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2739"/>
        <w:gridCol w:w="535"/>
        <w:gridCol w:w="433"/>
        <w:gridCol w:w="592"/>
        <w:gridCol w:w="433"/>
        <w:gridCol w:w="603"/>
        <w:gridCol w:w="433"/>
        <w:gridCol w:w="2660"/>
      </w:tblGrid>
      <w:tr w:rsidR="00E5518D" w:rsidRPr="009732E9" w14:paraId="538D8581" w14:textId="77777777" w:rsidTr="007962E6">
        <w:trPr>
          <w:trHeight w:val="32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022ACC83" w14:textId="77777777" w:rsidR="00E5518D" w:rsidRPr="00E251B0" w:rsidRDefault="00E5518D" w:rsidP="00E4665F">
            <w:pPr>
              <w:pStyle w:val="Title"/>
              <w:jc w:val="right"/>
              <w:rPr>
                <w:rFonts w:asciiTheme="minorHAnsi" w:hAnsiTheme="minorHAnsi" w:cs="Arial"/>
              </w:rPr>
            </w:pPr>
            <w:r w:rsidRPr="00E251B0">
              <w:rPr>
                <w:rFonts w:asciiTheme="minorHAnsi" w:hAnsiTheme="minorHAnsi" w:cs="Arial"/>
              </w:rPr>
              <w:t>C</w:t>
            </w:r>
            <w:r>
              <w:rPr>
                <w:rFonts w:asciiTheme="minorHAnsi" w:hAnsiTheme="minorHAnsi" w:cs="Arial"/>
              </w:rPr>
              <w:t>ustomer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</w:tcPr>
          <w:p w14:paraId="3EF4788F" w14:textId="77777777" w:rsidR="00E5518D" w:rsidRDefault="00DC294E">
            <w:r>
              <w:t>NECAS A/A</w:t>
            </w:r>
          </w:p>
        </w:tc>
        <w:tc>
          <w:tcPr>
            <w:tcW w:w="2693" w:type="dxa"/>
            <w:gridSpan w:val="6"/>
            <w:shd w:val="clear" w:color="auto" w:fill="B8CCE4" w:themeFill="accent1" w:themeFillTint="66"/>
            <w:vAlign w:val="center"/>
          </w:tcPr>
          <w:p w14:paraId="43C1DDEB" w14:textId="77777777" w:rsidR="00E5518D" w:rsidRPr="00E251B0" w:rsidRDefault="00E5518D" w:rsidP="00FD422F">
            <w:pPr>
              <w:pStyle w:val="Title"/>
              <w:jc w:val="right"/>
              <w:rPr>
                <w:rFonts w:asciiTheme="minorHAnsi" w:hAnsiTheme="minorHAnsi" w:cs="Arial"/>
              </w:rPr>
            </w:pPr>
            <w:r w:rsidRPr="00E251B0">
              <w:rPr>
                <w:rFonts w:asciiTheme="minorHAnsi" w:hAnsiTheme="minorHAnsi" w:cs="Arial"/>
              </w:rPr>
              <w:t>Contact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7F6B544A" w14:textId="77777777" w:rsidR="00E5518D" w:rsidRPr="009732E9" w:rsidRDefault="00DC294E" w:rsidP="009732E9">
            <w:pPr>
              <w:pStyle w:val="Title"/>
              <w:jc w:val="left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Karl Kaas</w:t>
            </w:r>
          </w:p>
        </w:tc>
      </w:tr>
      <w:tr w:rsidR="00E5518D" w:rsidRPr="009732E9" w14:paraId="246F1678" w14:textId="77777777" w:rsidTr="00B334FC">
        <w:trPr>
          <w:trHeight w:val="32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774791FB" w14:textId="77777777" w:rsidR="00E5518D" w:rsidRPr="00E251B0" w:rsidRDefault="00E5518D" w:rsidP="00FD422F">
            <w:pPr>
              <w:pStyle w:val="Title"/>
              <w:jc w:val="right"/>
              <w:rPr>
                <w:rFonts w:asciiTheme="minorHAnsi" w:hAnsiTheme="minorHAnsi" w:cs="Arial"/>
              </w:rPr>
            </w:pPr>
            <w:r w:rsidRPr="00E251B0">
              <w:rPr>
                <w:rFonts w:asciiTheme="minorHAnsi" w:hAnsiTheme="minorHAnsi" w:cs="Arial"/>
              </w:rPr>
              <w:t>Drawing No: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FB84E83" w14:textId="77777777" w:rsidR="00E5518D" w:rsidRPr="00E251B0" w:rsidRDefault="00DC294E" w:rsidP="009732E9">
            <w:pPr>
              <w:pStyle w:val="Title"/>
              <w:jc w:val="left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NanoPower-P31U-9</w:t>
            </w:r>
          </w:p>
        </w:tc>
        <w:tc>
          <w:tcPr>
            <w:tcW w:w="2693" w:type="dxa"/>
            <w:gridSpan w:val="6"/>
            <w:shd w:val="clear" w:color="auto" w:fill="B8CCE4" w:themeFill="accent1" w:themeFillTint="66"/>
            <w:vAlign w:val="center"/>
          </w:tcPr>
          <w:p w14:paraId="2CA8A2AD" w14:textId="77777777" w:rsidR="00E5518D" w:rsidRPr="00E251B0" w:rsidRDefault="00E5518D" w:rsidP="00FD422F">
            <w:pPr>
              <w:pStyle w:val="Title"/>
              <w:jc w:val="right"/>
              <w:rPr>
                <w:rFonts w:asciiTheme="minorHAnsi" w:hAnsiTheme="minorHAnsi" w:cs="Arial"/>
              </w:rPr>
            </w:pPr>
            <w:bookmarkStart w:id="0" w:name="OLE_LINK1"/>
            <w:bookmarkStart w:id="1" w:name="OLE_LINK2"/>
            <w:r w:rsidRPr="00E251B0">
              <w:rPr>
                <w:rFonts w:asciiTheme="minorHAnsi" w:hAnsiTheme="minorHAnsi" w:cs="Arial"/>
              </w:rPr>
              <w:t>Revision:</w:t>
            </w:r>
            <w:bookmarkEnd w:id="0"/>
            <w:bookmarkEnd w:id="1"/>
          </w:p>
        </w:tc>
        <w:tc>
          <w:tcPr>
            <w:tcW w:w="2800" w:type="dxa"/>
            <w:shd w:val="clear" w:color="auto" w:fill="auto"/>
            <w:vAlign w:val="center"/>
          </w:tcPr>
          <w:p w14:paraId="5C758B55" w14:textId="77777777" w:rsidR="00E5518D" w:rsidRPr="009732E9" w:rsidRDefault="00E5518D" w:rsidP="009732E9">
            <w:pPr>
              <w:pStyle w:val="Title"/>
              <w:jc w:val="left"/>
              <w:rPr>
                <w:rFonts w:asciiTheme="minorHAnsi" w:hAnsiTheme="minorHAnsi"/>
                <w:b w:val="0"/>
              </w:rPr>
            </w:pPr>
          </w:p>
        </w:tc>
      </w:tr>
      <w:tr w:rsidR="00E5518D" w:rsidRPr="009732E9" w14:paraId="7B34CD7C" w14:textId="77777777" w:rsidTr="00B334FC">
        <w:trPr>
          <w:trHeight w:val="217"/>
        </w:trPr>
        <w:tc>
          <w:tcPr>
            <w:tcW w:w="26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54BDC439" w14:textId="77777777" w:rsidR="00E5518D" w:rsidRPr="00E251B0" w:rsidRDefault="00E5518D" w:rsidP="00FD422F">
            <w:pPr>
              <w:pStyle w:val="Title"/>
              <w:jc w:val="right"/>
              <w:rPr>
                <w:rFonts w:asciiTheme="minorHAnsi" w:hAnsiTheme="minorHAnsi" w:cs="Arial"/>
              </w:rPr>
            </w:pPr>
            <w:r w:rsidRPr="00E251B0">
              <w:rPr>
                <w:rFonts w:asciiTheme="minorHAnsi" w:hAnsiTheme="minorHAnsi" w:cs="Arial"/>
              </w:rPr>
              <w:t>P/O No: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F1D9541" w14:textId="77777777" w:rsidR="00E5518D" w:rsidRPr="00E251B0" w:rsidRDefault="00DC294E" w:rsidP="009732E9">
            <w:pPr>
              <w:pStyle w:val="Title"/>
              <w:jc w:val="left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In1-40506-1</w:t>
            </w:r>
          </w:p>
        </w:tc>
        <w:tc>
          <w:tcPr>
            <w:tcW w:w="2693" w:type="dxa"/>
            <w:gridSpan w:val="6"/>
            <w:shd w:val="clear" w:color="auto" w:fill="B8CCE4" w:themeFill="accent1" w:themeFillTint="66"/>
            <w:vAlign w:val="center"/>
          </w:tcPr>
          <w:p w14:paraId="7CF38A38" w14:textId="77777777" w:rsidR="00E5518D" w:rsidRPr="00E251B0" w:rsidRDefault="00E5518D" w:rsidP="00FD422F">
            <w:pPr>
              <w:pStyle w:val="Title"/>
              <w:jc w:val="right"/>
              <w:rPr>
                <w:rFonts w:asciiTheme="minorHAnsi" w:hAnsiTheme="minorHAnsi" w:cs="Arial"/>
              </w:rPr>
            </w:pPr>
            <w:r w:rsidRPr="00E251B0">
              <w:rPr>
                <w:rFonts w:asciiTheme="minorHAnsi" w:hAnsiTheme="minorHAnsi" w:cs="Arial"/>
              </w:rPr>
              <w:t>P/O Date: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260A7B9C" w14:textId="77777777" w:rsidR="00E5518D" w:rsidRPr="009732E9" w:rsidRDefault="00DC294E" w:rsidP="009732E9">
            <w:pPr>
              <w:pStyle w:val="Title"/>
              <w:jc w:val="left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19/3-2014</w:t>
            </w:r>
          </w:p>
        </w:tc>
      </w:tr>
      <w:tr w:rsidR="00E5518D" w:rsidRPr="009732E9" w14:paraId="7D789845" w14:textId="77777777" w:rsidTr="00A500E2">
        <w:trPr>
          <w:trHeight w:val="306"/>
        </w:trPr>
        <w:tc>
          <w:tcPr>
            <w:tcW w:w="26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33BC08A1" w14:textId="77777777" w:rsidR="00E5518D" w:rsidRPr="00E251B0" w:rsidRDefault="00E5518D" w:rsidP="00FD422F">
            <w:pPr>
              <w:pStyle w:val="Title"/>
              <w:jc w:val="right"/>
              <w:rPr>
                <w:rFonts w:asciiTheme="minorHAnsi" w:hAnsiTheme="minorHAnsi" w:cs="Arial"/>
              </w:rPr>
            </w:pPr>
            <w:r w:rsidRPr="00E251B0">
              <w:rPr>
                <w:rFonts w:asciiTheme="minorHAnsi" w:hAnsiTheme="minorHAnsi" w:cs="Arial"/>
              </w:rPr>
              <w:t>Printca PN: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A3E89F" w14:textId="77777777" w:rsidR="00E5518D" w:rsidRPr="00E251B0" w:rsidRDefault="00DC294E" w:rsidP="009732E9">
            <w:pPr>
              <w:pStyle w:val="Title"/>
              <w:jc w:val="left"/>
              <w:rPr>
                <w:rFonts w:asciiTheme="minorHAnsi" w:hAnsiTheme="minorHAnsi" w:cs="Arial"/>
                <w:b w:val="0"/>
              </w:rPr>
            </w:pPr>
            <w:r>
              <w:rPr>
                <w:rFonts w:asciiTheme="minorHAnsi" w:hAnsiTheme="minorHAnsi" w:cs="Arial"/>
                <w:b w:val="0"/>
              </w:rPr>
              <w:t>40004a</w:t>
            </w:r>
          </w:p>
        </w:tc>
        <w:tc>
          <w:tcPr>
            <w:tcW w:w="2693" w:type="dxa"/>
            <w:gridSpan w:val="6"/>
            <w:shd w:val="clear" w:color="auto" w:fill="B8CCE4" w:themeFill="accent1" w:themeFillTint="66"/>
            <w:vAlign w:val="center"/>
          </w:tcPr>
          <w:p w14:paraId="5E1FF753" w14:textId="77777777" w:rsidR="00E5518D" w:rsidRPr="00E251B0" w:rsidRDefault="00E5518D" w:rsidP="00CE75E4">
            <w:pPr>
              <w:pStyle w:val="Title"/>
              <w:jc w:val="right"/>
              <w:rPr>
                <w:rFonts w:asciiTheme="minorHAnsi" w:hAnsiTheme="minorHAnsi" w:cs="Arial"/>
                <w:u w:val="single"/>
              </w:rPr>
            </w:pPr>
            <w:r w:rsidRPr="00E251B0">
              <w:rPr>
                <w:rFonts w:asciiTheme="minorHAnsi" w:hAnsiTheme="minorHAnsi" w:cs="Arial"/>
              </w:rPr>
              <w:t>Specification: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0B6003A5" w14:textId="77777777" w:rsidR="00E5518D" w:rsidRPr="009732E9" w:rsidRDefault="00DC294E" w:rsidP="009732E9">
            <w:pPr>
              <w:pStyle w:val="Title"/>
              <w:jc w:val="left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ECSS-Q70-11C</w:t>
            </w:r>
          </w:p>
        </w:tc>
      </w:tr>
      <w:tr w:rsidR="00483BAB" w:rsidRPr="009732E9" w14:paraId="74B17A81" w14:textId="77777777" w:rsidTr="00B92C60">
        <w:trPr>
          <w:trHeight w:val="306"/>
        </w:trPr>
        <w:tc>
          <w:tcPr>
            <w:tcW w:w="26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16768C46" w14:textId="77777777" w:rsidR="00483BAB" w:rsidRPr="00E251B0" w:rsidRDefault="00483BAB" w:rsidP="00FD422F">
            <w:pPr>
              <w:pStyle w:val="Title"/>
              <w:jc w:val="right"/>
              <w:rPr>
                <w:rFonts w:asciiTheme="minorHAnsi" w:hAnsiTheme="minorHAnsi" w:cs="Arial"/>
              </w:rPr>
            </w:pPr>
            <w:r w:rsidRPr="00E251B0">
              <w:rPr>
                <w:rFonts w:asciiTheme="minorHAnsi" w:hAnsiTheme="minorHAnsi" w:cs="Arial"/>
              </w:rPr>
              <w:t xml:space="preserve">Data package 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F020FC" w14:textId="77777777" w:rsidR="00483BAB" w:rsidRPr="00E251B0" w:rsidRDefault="000B5279" w:rsidP="009732E9">
            <w:pPr>
              <w:pStyle w:val="Title"/>
              <w:jc w:val="left"/>
              <w:rPr>
                <w:rFonts w:asciiTheme="minorHAnsi" w:hAnsiTheme="minorHAnsi" w:cs="Arial"/>
                <w:b w:val="0"/>
              </w:rPr>
            </w:pPr>
            <w:r w:rsidRPr="000B5279">
              <w:rPr>
                <w:rFonts w:asciiTheme="minorHAnsi" w:hAnsiTheme="minorHAnsi" w:cs="Arial"/>
                <w:b w:val="0"/>
              </w:rPr>
              <w:t>700</w:t>
            </w:r>
            <w:r>
              <w:rPr>
                <w:rFonts w:asciiTheme="minorHAnsi" w:hAnsiTheme="minorHAnsi" w:cs="Arial"/>
                <w:b w:val="0"/>
              </w:rPr>
              <w:t>-1680-050 (NanoPower P31U-9)</w:t>
            </w:r>
            <w:r w:rsidRPr="000B5279">
              <w:rPr>
                <w:rFonts w:asciiTheme="minorHAnsi" w:hAnsiTheme="minorHAnsi" w:cs="Arial"/>
                <w:b w:val="0"/>
              </w:rPr>
              <w:t>.zip</w:t>
            </w:r>
          </w:p>
        </w:tc>
        <w:tc>
          <w:tcPr>
            <w:tcW w:w="448" w:type="dxa"/>
            <w:shd w:val="clear" w:color="auto" w:fill="B8CCE4" w:themeFill="accent1" w:themeFillTint="66"/>
            <w:vAlign w:val="center"/>
          </w:tcPr>
          <w:p w14:paraId="032E4F4C" w14:textId="77777777" w:rsidR="00483BAB" w:rsidRPr="00E251B0" w:rsidRDefault="00483BAB" w:rsidP="00CE75E4">
            <w:pPr>
              <w:pStyle w:val="Title"/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IPC</w:t>
            </w:r>
          </w:p>
        </w:tc>
        <w:tc>
          <w:tcPr>
            <w:tcW w:w="449" w:type="dxa"/>
            <w:shd w:val="clear" w:color="auto" w:fill="B8CCE4" w:themeFill="accent1" w:themeFillTint="66"/>
            <w:vAlign w:val="center"/>
          </w:tcPr>
          <w:p w14:paraId="22A4D1BB" w14:textId="77777777" w:rsidR="00483BAB" w:rsidRPr="00E251B0" w:rsidRDefault="00483BAB" w:rsidP="00483BAB">
            <w:pPr>
              <w:pStyle w:val="Title"/>
              <w:rPr>
                <w:rFonts w:asciiTheme="minorHAnsi" w:hAnsiTheme="minorHAnsi" w:cs="Arial"/>
              </w:rPr>
            </w:pPr>
          </w:p>
        </w:tc>
        <w:tc>
          <w:tcPr>
            <w:tcW w:w="449" w:type="dxa"/>
            <w:shd w:val="clear" w:color="auto" w:fill="B8CCE4" w:themeFill="accent1" w:themeFillTint="66"/>
            <w:vAlign w:val="center"/>
          </w:tcPr>
          <w:p w14:paraId="280EB27A" w14:textId="77777777" w:rsidR="00483BAB" w:rsidRPr="00E251B0" w:rsidRDefault="00483BAB" w:rsidP="00CE75E4">
            <w:pPr>
              <w:pStyle w:val="Title"/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MIL</w:t>
            </w:r>
          </w:p>
        </w:tc>
        <w:tc>
          <w:tcPr>
            <w:tcW w:w="449" w:type="dxa"/>
            <w:shd w:val="clear" w:color="auto" w:fill="B8CCE4" w:themeFill="accent1" w:themeFillTint="66"/>
            <w:vAlign w:val="center"/>
          </w:tcPr>
          <w:p w14:paraId="56E1BDFF" w14:textId="77777777" w:rsidR="00483BAB" w:rsidRPr="00E251B0" w:rsidRDefault="00483BAB" w:rsidP="00483BAB">
            <w:pPr>
              <w:pStyle w:val="Title"/>
              <w:rPr>
                <w:rFonts w:asciiTheme="minorHAnsi" w:hAnsiTheme="minorHAnsi" w:cs="Arial"/>
              </w:rPr>
            </w:pPr>
          </w:p>
        </w:tc>
        <w:tc>
          <w:tcPr>
            <w:tcW w:w="449" w:type="dxa"/>
            <w:shd w:val="clear" w:color="auto" w:fill="B8CCE4" w:themeFill="accent1" w:themeFillTint="66"/>
            <w:vAlign w:val="center"/>
          </w:tcPr>
          <w:p w14:paraId="2D42CB03" w14:textId="77777777" w:rsidR="00483BAB" w:rsidRPr="00E251B0" w:rsidRDefault="00483BAB" w:rsidP="00CE75E4">
            <w:pPr>
              <w:pStyle w:val="Title"/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SPA</w:t>
            </w:r>
          </w:p>
        </w:tc>
        <w:tc>
          <w:tcPr>
            <w:tcW w:w="449" w:type="dxa"/>
            <w:shd w:val="clear" w:color="auto" w:fill="B8CCE4" w:themeFill="accent1" w:themeFillTint="66"/>
            <w:vAlign w:val="center"/>
          </w:tcPr>
          <w:p w14:paraId="7672F0BA" w14:textId="77777777" w:rsidR="00483BAB" w:rsidRPr="00E251B0" w:rsidRDefault="00483BAB" w:rsidP="00483BAB">
            <w:pPr>
              <w:pStyle w:val="Title"/>
              <w:rPr>
                <w:rFonts w:asciiTheme="minorHAnsi" w:hAnsiTheme="minorHAnsi" w:cs="Arial"/>
              </w:rPr>
            </w:pPr>
          </w:p>
        </w:tc>
        <w:tc>
          <w:tcPr>
            <w:tcW w:w="2800" w:type="dxa"/>
            <w:shd w:val="clear" w:color="auto" w:fill="auto"/>
            <w:vAlign w:val="center"/>
          </w:tcPr>
          <w:p w14:paraId="328A0A14" w14:textId="77777777" w:rsidR="00483BAB" w:rsidRPr="00A500E2" w:rsidRDefault="00483BAB" w:rsidP="009732E9">
            <w:pPr>
              <w:pStyle w:val="Title"/>
              <w:jc w:val="left"/>
              <w:rPr>
                <w:rFonts w:asciiTheme="minorHAnsi" w:hAnsiTheme="minorHAnsi"/>
                <w:b w:val="0"/>
                <w:color w:val="FF0000"/>
              </w:rPr>
            </w:pPr>
          </w:p>
        </w:tc>
      </w:tr>
    </w:tbl>
    <w:p w14:paraId="57B58D84" w14:textId="77777777" w:rsidR="0046740C" w:rsidRPr="003034E6" w:rsidRDefault="0046740C" w:rsidP="008D14E1">
      <w:pPr>
        <w:pStyle w:val="Title"/>
        <w:jc w:val="left"/>
        <w:rPr>
          <w:rFonts w:asciiTheme="minorHAnsi" w:hAnsiTheme="minorHAnsi"/>
          <w:color w:val="FF000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660"/>
        <w:gridCol w:w="8328"/>
      </w:tblGrid>
      <w:tr w:rsidR="003B7B15" w:rsidRPr="003B7B15" w14:paraId="6E27C5B8" w14:textId="77777777" w:rsidTr="00B334FC">
        <w:tc>
          <w:tcPr>
            <w:tcW w:w="2660" w:type="dxa"/>
            <w:shd w:val="clear" w:color="auto" w:fill="F79646" w:themeFill="accent6"/>
            <w:vAlign w:val="center"/>
          </w:tcPr>
          <w:p w14:paraId="6B02D518" w14:textId="77777777" w:rsidR="009732E9" w:rsidRPr="003B7B15" w:rsidRDefault="009732E9" w:rsidP="00CE75E4">
            <w:pPr>
              <w:pStyle w:val="Title"/>
              <w:jc w:val="left"/>
              <w:rPr>
                <w:rFonts w:asciiTheme="minorHAnsi" w:hAnsiTheme="minorHAnsi" w:cs="Arial"/>
                <w:color w:val="000000" w:themeColor="text1"/>
              </w:rPr>
            </w:pPr>
            <w:r w:rsidRPr="003B7B15">
              <w:rPr>
                <w:rFonts w:asciiTheme="minorHAnsi" w:hAnsiTheme="minorHAnsi" w:cs="Arial"/>
                <w:color w:val="000000" w:themeColor="text1"/>
              </w:rPr>
              <w:t>1. Contract review</w:t>
            </w:r>
            <w:r w:rsidR="00CE75E4" w:rsidRPr="003B7B15">
              <w:rPr>
                <w:rFonts w:asciiTheme="minorHAnsi" w:hAnsiTheme="minorHAnsi" w:cs="Arial"/>
                <w:color w:val="000000" w:themeColor="text1"/>
              </w:rPr>
              <w:t>:</w:t>
            </w:r>
          </w:p>
        </w:tc>
        <w:tc>
          <w:tcPr>
            <w:tcW w:w="8328" w:type="dxa"/>
            <w:shd w:val="clear" w:color="auto" w:fill="F79646" w:themeFill="accent6"/>
            <w:vAlign w:val="center"/>
          </w:tcPr>
          <w:p w14:paraId="66B5F93F" w14:textId="77777777" w:rsidR="009732E9" w:rsidRPr="003B7B15" w:rsidRDefault="009732E9" w:rsidP="009732E9">
            <w:pPr>
              <w:pStyle w:val="Title"/>
              <w:rPr>
                <w:rFonts w:asciiTheme="minorHAnsi" w:hAnsiTheme="minorHAnsi" w:cs="Arial"/>
                <w:color w:val="000000" w:themeColor="text1"/>
              </w:rPr>
            </w:pPr>
            <w:r w:rsidRPr="003B7B15">
              <w:rPr>
                <w:rFonts w:ascii="Calibri" w:hAnsi="Calibri" w:cs="Arial"/>
                <w:color w:val="000000" w:themeColor="text1"/>
              </w:rPr>
              <w:t>Comments</w:t>
            </w:r>
          </w:p>
        </w:tc>
      </w:tr>
      <w:tr w:rsidR="00E251B0" w:rsidRPr="00E251B0" w14:paraId="50EA1A32" w14:textId="77777777" w:rsidTr="00B334FC">
        <w:trPr>
          <w:trHeight w:val="129"/>
        </w:trPr>
        <w:tc>
          <w:tcPr>
            <w:tcW w:w="2660" w:type="dxa"/>
            <w:shd w:val="clear" w:color="auto" w:fill="FFFFFF" w:themeFill="background1"/>
            <w:vAlign w:val="center"/>
          </w:tcPr>
          <w:p w14:paraId="06D909E6" w14:textId="77777777" w:rsidR="00BD1C40" w:rsidRPr="00E251B0" w:rsidRDefault="009732E9" w:rsidP="009732E9">
            <w:pPr>
              <w:tabs>
                <w:tab w:val="left" w:pos="5860"/>
              </w:tabs>
              <w:rPr>
                <w:rFonts w:asciiTheme="minorHAnsi" w:hAnsiTheme="minorHAnsi"/>
                <w:sz w:val="24"/>
              </w:rPr>
            </w:pPr>
            <w:r w:rsidRPr="00E251B0">
              <w:rPr>
                <w:rFonts w:ascii="Calibri" w:hAnsi="Calibri" w:cs="Arial"/>
                <w:sz w:val="24"/>
              </w:rPr>
              <w:t>Compliance with PO</w:t>
            </w:r>
          </w:p>
        </w:tc>
        <w:tc>
          <w:tcPr>
            <w:tcW w:w="8328" w:type="dxa"/>
            <w:shd w:val="clear" w:color="auto" w:fill="FFFFFF" w:themeFill="background1"/>
            <w:vAlign w:val="center"/>
          </w:tcPr>
          <w:p w14:paraId="4F5D7F51" w14:textId="77777777" w:rsidR="00A6636B" w:rsidRPr="00E251B0" w:rsidRDefault="00DC294E" w:rsidP="009732E9">
            <w:pPr>
              <w:pStyle w:val="Title"/>
              <w:jc w:val="left"/>
              <w:rPr>
                <w:rFonts w:asciiTheme="minorHAnsi" w:hAnsiTheme="minorHAnsi" w:cs="Arial"/>
                <w:b w:val="0"/>
              </w:rPr>
            </w:pPr>
            <w:proofErr w:type="gramStart"/>
            <w:r>
              <w:rPr>
                <w:rFonts w:asciiTheme="minorHAnsi" w:hAnsiTheme="minorHAnsi" w:cs="Arial"/>
                <w:b w:val="0"/>
              </w:rPr>
              <w:t>ok</w:t>
            </w:r>
            <w:proofErr w:type="gramEnd"/>
          </w:p>
        </w:tc>
      </w:tr>
      <w:tr w:rsidR="00E251B0" w:rsidRPr="00E251B0" w14:paraId="10DB9C82" w14:textId="77777777" w:rsidTr="00B334FC">
        <w:tc>
          <w:tcPr>
            <w:tcW w:w="2660" w:type="dxa"/>
            <w:shd w:val="clear" w:color="auto" w:fill="FFFFFF" w:themeFill="background1"/>
            <w:vAlign w:val="center"/>
          </w:tcPr>
          <w:p w14:paraId="3FFBCCDA" w14:textId="77777777" w:rsidR="00E166EE" w:rsidRPr="00E251B0" w:rsidRDefault="009732E9" w:rsidP="009732E9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</w:rPr>
            </w:pPr>
            <w:r w:rsidRPr="00E251B0">
              <w:rPr>
                <w:rFonts w:ascii="Calibri" w:hAnsi="Calibri" w:cs="Arial"/>
                <w:b w:val="0"/>
                <w:bCs w:val="0"/>
              </w:rPr>
              <w:t>Areas of non-compliance</w:t>
            </w:r>
          </w:p>
        </w:tc>
        <w:tc>
          <w:tcPr>
            <w:tcW w:w="8328" w:type="dxa"/>
            <w:shd w:val="clear" w:color="auto" w:fill="FFFFFF" w:themeFill="background1"/>
            <w:vAlign w:val="center"/>
          </w:tcPr>
          <w:p w14:paraId="39EE951F" w14:textId="77777777" w:rsidR="00E166EE" w:rsidRPr="00E251B0" w:rsidRDefault="00DC294E" w:rsidP="009732E9">
            <w:pPr>
              <w:pStyle w:val="Title"/>
              <w:jc w:val="left"/>
              <w:rPr>
                <w:rFonts w:asciiTheme="minorHAnsi" w:hAnsiTheme="minorHAnsi"/>
                <w:b w:val="0"/>
                <w:u w:val="single"/>
              </w:rPr>
            </w:pPr>
            <w:proofErr w:type="gramStart"/>
            <w:r>
              <w:rPr>
                <w:rFonts w:asciiTheme="minorHAnsi" w:hAnsiTheme="minorHAnsi"/>
                <w:b w:val="0"/>
                <w:u w:val="single"/>
              </w:rPr>
              <w:t>ok</w:t>
            </w:r>
            <w:proofErr w:type="gramEnd"/>
          </w:p>
        </w:tc>
      </w:tr>
    </w:tbl>
    <w:tbl>
      <w:tblPr>
        <w:tblpPr w:leftFromText="180" w:rightFromText="180" w:vertAnchor="text" w:horzAnchor="margin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615"/>
        <w:gridCol w:w="3713"/>
      </w:tblGrid>
      <w:tr w:rsidR="00E251B0" w:rsidRPr="00E251B0" w14:paraId="03241837" w14:textId="77777777" w:rsidTr="00814E32">
        <w:trPr>
          <w:trHeight w:val="258"/>
        </w:trPr>
        <w:tc>
          <w:tcPr>
            <w:tcW w:w="2660" w:type="dxa"/>
            <w:shd w:val="clear" w:color="auto" w:fill="F79646" w:themeFill="accent6"/>
            <w:vAlign w:val="center"/>
          </w:tcPr>
          <w:p w14:paraId="540FDD53" w14:textId="77777777" w:rsidR="00F50750" w:rsidRPr="00E251B0" w:rsidRDefault="00814E32" w:rsidP="00FD1430">
            <w:pPr>
              <w:pStyle w:val="Title"/>
              <w:jc w:val="left"/>
              <w:rPr>
                <w:rFonts w:ascii="Calibri" w:hAnsi="Calibri" w:cs="Arial"/>
              </w:rPr>
            </w:pPr>
            <w:r w:rsidRPr="00E251B0">
              <w:rPr>
                <w:rFonts w:ascii="Calibri" w:hAnsi="Calibri" w:cs="Arial"/>
              </w:rPr>
              <w:t>2.Design review:</w:t>
            </w:r>
          </w:p>
        </w:tc>
        <w:tc>
          <w:tcPr>
            <w:tcW w:w="4615" w:type="dxa"/>
            <w:shd w:val="clear" w:color="auto" w:fill="F79646" w:themeFill="accent6"/>
            <w:vAlign w:val="center"/>
          </w:tcPr>
          <w:p w14:paraId="7FAA9888" w14:textId="77777777" w:rsidR="00F50750" w:rsidRPr="00E251B0" w:rsidRDefault="00F50750" w:rsidP="00F50750">
            <w:pPr>
              <w:pStyle w:val="Title"/>
              <w:rPr>
                <w:rFonts w:ascii="Calibri" w:hAnsi="Calibri" w:cs="Arial"/>
              </w:rPr>
            </w:pPr>
          </w:p>
        </w:tc>
        <w:tc>
          <w:tcPr>
            <w:tcW w:w="3713" w:type="dxa"/>
            <w:shd w:val="clear" w:color="auto" w:fill="F79646" w:themeFill="accent6"/>
            <w:vAlign w:val="center"/>
          </w:tcPr>
          <w:p w14:paraId="4EAAA260" w14:textId="77777777" w:rsidR="00F50750" w:rsidRPr="00E251B0" w:rsidRDefault="00F50750" w:rsidP="00F50750">
            <w:pPr>
              <w:pStyle w:val="Title"/>
              <w:rPr>
                <w:rFonts w:ascii="Calibri" w:hAnsi="Calibri" w:cs="Arial"/>
              </w:rPr>
            </w:pPr>
          </w:p>
        </w:tc>
      </w:tr>
      <w:tr w:rsidR="00E251B0" w:rsidRPr="00E251B0" w14:paraId="1851C6C8" w14:textId="77777777" w:rsidTr="00B334FC">
        <w:tc>
          <w:tcPr>
            <w:tcW w:w="2660" w:type="dxa"/>
            <w:vAlign w:val="center"/>
          </w:tcPr>
          <w:p w14:paraId="1AC1B992" w14:textId="77777777" w:rsidR="00F50750" w:rsidRPr="00E251B0" w:rsidRDefault="00F50750" w:rsidP="00F50750">
            <w:pPr>
              <w:pStyle w:val="Title"/>
              <w:jc w:val="left"/>
              <w:rPr>
                <w:rFonts w:ascii="Calibri" w:hAnsi="Calibri"/>
                <w:b w:val="0"/>
              </w:rPr>
            </w:pPr>
            <w:r w:rsidRPr="00E251B0">
              <w:rPr>
                <w:rFonts w:ascii="Calibri" w:hAnsi="Calibri"/>
                <w:b w:val="0"/>
              </w:rPr>
              <w:t>DRC check</w:t>
            </w:r>
          </w:p>
        </w:tc>
        <w:tc>
          <w:tcPr>
            <w:tcW w:w="4615" w:type="dxa"/>
            <w:vAlign w:val="center"/>
          </w:tcPr>
          <w:p w14:paraId="14F8C360" w14:textId="77777777" w:rsidR="00F50750" w:rsidRPr="00E251B0" w:rsidRDefault="00AF1B2A" w:rsidP="00F50750">
            <w:pPr>
              <w:pStyle w:val="Title"/>
              <w:jc w:val="left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Ok</w:t>
            </w:r>
          </w:p>
        </w:tc>
        <w:tc>
          <w:tcPr>
            <w:tcW w:w="3713" w:type="dxa"/>
            <w:vAlign w:val="center"/>
          </w:tcPr>
          <w:p w14:paraId="266C003C" w14:textId="77777777" w:rsidR="00F50750" w:rsidRPr="00E251B0" w:rsidRDefault="00F50750" w:rsidP="00F50750">
            <w:pPr>
              <w:pStyle w:val="Title"/>
              <w:jc w:val="left"/>
              <w:rPr>
                <w:rFonts w:ascii="Calibri" w:hAnsi="Calibri"/>
                <w:b w:val="0"/>
              </w:rPr>
            </w:pPr>
          </w:p>
        </w:tc>
      </w:tr>
      <w:tr w:rsidR="00E251B0" w:rsidRPr="00E251B0" w14:paraId="236AA5C0" w14:textId="77777777" w:rsidTr="00B334FC">
        <w:tc>
          <w:tcPr>
            <w:tcW w:w="2660" w:type="dxa"/>
            <w:vAlign w:val="center"/>
          </w:tcPr>
          <w:p w14:paraId="144396FD" w14:textId="77777777" w:rsidR="00F50750" w:rsidRPr="00E251B0" w:rsidRDefault="00F50750" w:rsidP="00F50750">
            <w:pPr>
              <w:pStyle w:val="Title"/>
              <w:jc w:val="left"/>
              <w:rPr>
                <w:rFonts w:ascii="Calibri" w:hAnsi="Calibri" w:cs="Arial"/>
                <w:b w:val="0"/>
                <w:bCs w:val="0"/>
              </w:rPr>
            </w:pPr>
            <w:r w:rsidRPr="00E251B0">
              <w:rPr>
                <w:rFonts w:ascii="Calibri" w:hAnsi="Calibri" w:cs="Arial"/>
                <w:b w:val="0"/>
                <w:bCs w:val="0"/>
              </w:rPr>
              <w:t xml:space="preserve">Changes requested </w:t>
            </w:r>
          </w:p>
        </w:tc>
        <w:tc>
          <w:tcPr>
            <w:tcW w:w="4615" w:type="dxa"/>
            <w:vAlign w:val="center"/>
          </w:tcPr>
          <w:p w14:paraId="00042176" w14:textId="77777777" w:rsidR="00F50750" w:rsidRPr="00E251B0" w:rsidRDefault="00AF1B2A" w:rsidP="00F50750">
            <w:pPr>
              <w:pStyle w:val="Title"/>
              <w:jc w:val="left"/>
              <w:rPr>
                <w:rFonts w:ascii="Calibri" w:hAnsi="Calibri" w:cs="Arial"/>
                <w:b w:val="0"/>
                <w:bCs w:val="0"/>
              </w:rPr>
            </w:pPr>
            <w:r>
              <w:rPr>
                <w:rFonts w:ascii="Calibri" w:hAnsi="Calibri" w:cs="Arial"/>
                <w:b w:val="0"/>
                <w:bCs w:val="0"/>
              </w:rPr>
              <w:t>N/A</w:t>
            </w:r>
          </w:p>
        </w:tc>
        <w:tc>
          <w:tcPr>
            <w:tcW w:w="3713" w:type="dxa"/>
            <w:vAlign w:val="center"/>
          </w:tcPr>
          <w:p w14:paraId="39844C29" w14:textId="77777777" w:rsidR="00F50750" w:rsidRPr="00E251B0" w:rsidRDefault="00F50750" w:rsidP="00F50750">
            <w:pPr>
              <w:pStyle w:val="Title"/>
              <w:jc w:val="left"/>
              <w:rPr>
                <w:rFonts w:ascii="Calibri" w:hAnsi="Calibri"/>
                <w:b w:val="0"/>
              </w:rPr>
            </w:pPr>
          </w:p>
        </w:tc>
      </w:tr>
      <w:tr w:rsidR="00E251B0" w:rsidRPr="00E251B0" w14:paraId="749FE6EF" w14:textId="77777777" w:rsidTr="00B334FC">
        <w:tc>
          <w:tcPr>
            <w:tcW w:w="2660" w:type="dxa"/>
            <w:vAlign w:val="center"/>
          </w:tcPr>
          <w:p w14:paraId="4D658AD2" w14:textId="77777777" w:rsidR="00F50750" w:rsidRPr="00E251B0" w:rsidRDefault="00F50750" w:rsidP="00F50750">
            <w:pPr>
              <w:pStyle w:val="Title"/>
              <w:jc w:val="left"/>
              <w:rPr>
                <w:rFonts w:ascii="Calibri" w:hAnsi="Calibri" w:cs="Arial"/>
                <w:b w:val="0"/>
                <w:bCs w:val="0"/>
              </w:rPr>
            </w:pPr>
            <w:r w:rsidRPr="00E251B0">
              <w:rPr>
                <w:rFonts w:ascii="Calibri" w:hAnsi="Calibri" w:cs="Arial"/>
                <w:b w:val="0"/>
                <w:bCs w:val="0"/>
              </w:rPr>
              <w:t>Changes Approved</w:t>
            </w:r>
          </w:p>
        </w:tc>
        <w:tc>
          <w:tcPr>
            <w:tcW w:w="4615" w:type="dxa"/>
            <w:vAlign w:val="center"/>
          </w:tcPr>
          <w:p w14:paraId="4B8B6C7C" w14:textId="77777777" w:rsidR="00F50750" w:rsidRPr="00E251B0" w:rsidRDefault="00AF1B2A" w:rsidP="003034E6">
            <w:pPr>
              <w:pStyle w:val="Title"/>
              <w:jc w:val="left"/>
              <w:rPr>
                <w:rFonts w:ascii="Calibri" w:hAnsi="Calibri" w:cs="Arial"/>
                <w:b w:val="0"/>
                <w:bCs w:val="0"/>
              </w:rPr>
            </w:pPr>
            <w:r>
              <w:rPr>
                <w:rFonts w:ascii="Calibri" w:hAnsi="Calibri" w:cs="Arial"/>
                <w:b w:val="0"/>
                <w:bCs w:val="0"/>
              </w:rPr>
              <w:t>N/a</w:t>
            </w:r>
          </w:p>
        </w:tc>
        <w:tc>
          <w:tcPr>
            <w:tcW w:w="3713" w:type="dxa"/>
            <w:vAlign w:val="center"/>
          </w:tcPr>
          <w:p w14:paraId="3ECDB4DA" w14:textId="77777777" w:rsidR="00F50750" w:rsidRPr="00E251B0" w:rsidRDefault="00F50750" w:rsidP="00F50750">
            <w:pPr>
              <w:pStyle w:val="Title"/>
              <w:jc w:val="left"/>
              <w:rPr>
                <w:rFonts w:ascii="Calibri" w:hAnsi="Calibri"/>
                <w:b w:val="0"/>
              </w:rPr>
            </w:pPr>
          </w:p>
        </w:tc>
      </w:tr>
    </w:tbl>
    <w:p w14:paraId="356B5390" w14:textId="77777777" w:rsidR="00922804" w:rsidRPr="00E251B0" w:rsidRDefault="00922804" w:rsidP="00DB6A3A">
      <w:pPr>
        <w:pStyle w:val="Title"/>
        <w:jc w:val="left"/>
        <w:rPr>
          <w:rFonts w:asciiTheme="minorHAnsi" w:hAnsiTheme="minorHAnsi"/>
          <w:u w:val="single"/>
        </w:rPr>
      </w:pPr>
    </w:p>
    <w:p w14:paraId="71719526" w14:textId="77777777" w:rsidR="00F50750" w:rsidRPr="00E251B0" w:rsidRDefault="00F50750" w:rsidP="00DB6A3A">
      <w:pPr>
        <w:pStyle w:val="Title"/>
        <w:jc w:val="left"/>
        <w:rPr>
          <w:rFonts w:asciiTheme="minorHAnsi" w:hAnsiTheme="minorHAnsi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615"/>
        <w:gridCol w:w="3713"/>
      </w:tblGrid>
      <w:tr w:rsidR="00E251B0" w:rsidRPr="00E251B0" w14:paraId="2DFE9852" w14:textId="77777777" w:rsidTr="00814E32">
        <w:trPr>
          <w:trHeight w:val="397"/>
        </w:trPr>
        <w:tc>
          <w:tcPr>
            <w:tcW w:w="2660" w:type="dxa"/>
            <w:shd w:val="clear" w:color="auto" w:fill="F79646" w:themeFill="accent6"/>
            <w:vAlign w:val="center"/>
          </w:tcPr>
          <w:p w14:paraId="2D73CAD7" w14:textId="77777777" w:rsidR="00451B02" w:rsidRPr="00E251B0" w:rsidRDefault="00814E32" w:rsidP="00814E32">
            <w:pPr>
              <w:pStyle w:val="Title"/>
              <w:jc w:val="left"/>
              <w:rPr>
                <w:rFonts w:asciiTheme="minorHAnsi" w:hAnsiTheme="minorHAnsi" w:cs="Arial"/>
                <w:u w:val="single"/>
              </w:rPr>
            </w:pPr>
            <w:r w:rsidRPr="00E251B0">
              <w:rPr>
                <w:rFonts w:asciiTheme="minorHAnsi" w:hAnsiTheme="minorHAnsi" w:cs="Arial"/>
              </w:rPr>
              <w:t>3. Technical Review:</w:t>
            </w:r>
          </w:p>
        </w:tc>
        <w:tc>
          <w:tcPr>
            <w:tcW w:w="4615" w:type="dxa"/>
            <w:shd w:val="clear" w:color="auto" w:fill="F79646" w:themeFill="accent6"/>
            <w:vAlign w:val="center"/>
          </w:tcPr>
          <w:p w14:paraId="4E3973A5" w14:textId="77777777" w:rsidR="00451B02" w:rsidRPr="00E251B0" w:rsidRDefault="00451B02">
            <w:pPr>
              <w:pStyle w:val="Title"/>
              <w:rPr>
                <w:rFonts w:asciiTheme="minorHAnsi" w:hAnsiTheme="minorHAnsi" w:cs="Arial"/>
              </w:rPr>
            </w:pPr>
          </w:p>
        </w:tc>
        <w:tc>
          <w:tcPr>
            <w:tcW w:w="3713" w:type="dxa"/>
            <w:shd w:val="clear" w:color="auto" w:fill="F79646" w:themeFill="accent6"/>
            <w:vAlign w:val="center"/>
          </w:tcPr>
          <w:p w14:paraId="0D165D1B" w14:textId="77777777" w:rsidR="00451B02" w:rsidRPr="00E251B0" w:rsidRDefault="00451B02" w:rsidP="0037172C">
            <w:pPr>
              <w:pStyle w:val="Title"/>
              <w:rPr>
                <w:rFonts w:asciiTheme="minorHAnsi" w:hAnsiTheme="minorHAnsi" w:cs="Arial"/>
              </w:rPr>
            </w:pPr>
          </w:p>
        </w:tc>
      </w:tr>
      <w:tr w:rsidR="00E251B0" w:rsidRPr="00E251B0" w14:paraId="260AFA43" w14:textId="77777777" w:rsidTr="0012795E">
        <w:trPr>
          <w:trHeight w:val="62"/>
        </w:trPr>
        <w:tc>
          <w:tcPr>
            <w:tcW w:w="2660" w:type="dxa"/>
            <w:vAlign w:val="center"/>
          </w:tcPr>
          <w:p w14:paraId="1B264E85" w14:textId="77777777" w:rsidR="00814E32" w:rsidRPr="00E251B0" w:rsidRDefault="00814E32" w:rsidP="00801A34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</w:rPr>
            </w:pPr>
            <w:r w:rsidRPr="00E251B0">
              <w:rPr>
                <w:rFonts w:asciiTheme="minorHAnsi" w:hAnsiTheme="minorHAnsi" w:cs="Arial"/>
                <w:b w:val="0"/>
                <w:bCs w:val="0"/>
              </w:rPr>
              <w:t>Stack-up:</w:t>
            </w:r>
          </w:p>
        </w:tc>
        <w:tc>
          <w:tcPr>
            <w:tcW w:w="4615" w:type="dxa"/>
            <w:vAlign w:val="center"/>
          </w:tcPr>
          <w:p w14:paraId="279EF7CB" w14:textId="77777777" w:rsidR="00814E32" w:rsidRPr="00E251B0" w:rsidRDefault="00AF1B2A" w:rsidP="00FF4B70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1,600mm + - 10%</w:t>
            </w:r>
          </w:p>
        </w:tc>
        <w:tc>
          <w:tcPr>
            <w:tcW w:w="3713" w:type="dxa"/>
            <w:vAlign w:val="center"/>
          </w:tcPr>
          <w:p w14:paraId="1894F86C" w14:textId="77777777" w:rsidR="00814E32" w:rsidRPr="00E251B0" w:rsidRDefault="00814E32" w:rsidP="008753FF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</w:rPr>
            </w:pPr>
          </w:p>
        </w:tc>
      </w:tr>
      <w:tr w:rsidR="00E251B0" w:rsidRPr="00E251B0" w14:paraId="34252B12" w14:textId="77777777" w:rsidTr="0012795E">
        <w:trPr>
          <w:trHeight w:val="179"/>
        </w:trPr>
        <w:tc>
          <w:tcPr>
            <w:tcW w:w="2660" w:type="dxa"/>
            <w:vAlign w:val="center"/>
          </w:tcPr>
          <w:p w14:paraId="0E2FAA91" w14:textId="77777777" w:rsidR="003034E6" w:rsidRPr="00E251B0" w:rsidRDefault="003034E6" w:rsidP="00801A34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</w:rPr>
            </w:pPr>
            <w:r w:rsidRPr="00E251B0">
              <w:rPr>
                <w:rFonts w:asciiTheme="minorHAnsi" w:hAnsiTheme="minorHAnsi" w:cs="Arial"/>
                <w:b w:val="0"/>
                <w:bCs w:val="0"/>
              </w:rPr>
              <w:t>Rigid-Flex:</w:t>
            </w:r>
          </w:p>
        </w:tc>
        <w:tc>
          <w:tcPr>
            <w:tcW w:w="4615" w:type="dxa"/>
            <w:vAlign w:val="center"/>
          </w:tcPr>
          <w:p w14:paraId="55AF486D" w14:textId="77777777" w:rsidR="003034E6" w:rsidRPr="00E251B0" w:rsidRDefault="00AF1B2A" w:rsidP="00FF4B70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N/a</w:t>
            </w:r>
          </w:p>
        </w:tc>
        <w:tc>
          <w:tcPr>
            <w:tcW w:w="3713" w:type="dxa"/>
            <w:vAlign w:val="center"/>
          </w:tcPr>
          <w:p w14:paraId="407A6FF0" w14:textId="77777777" w:rsidR="003034E6" w:rsidRPr="00E251B0" w:rsidRDefault="003034E6" w:rsidP="008753FF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</w:rPr>
            </w:pPr>
          </w:p>
        </w:tc>
      </w:tr>
      <w:tr w:rsidR="00E251B0" w:rsidRPr="00E251B0" w14:paraId="3F949E19" w14:textId="77777777" w:rsidTr="0012795E">
        <w:trPr>
          <w:trHeight w:val="269"/>
        </w:trPr>
        <w:tc>
          <w:tcPr>
            <w:tcW w:w="2660" w:type="dxa"/>
            <w:vAlign w:val="center"/>
          </w:tcPr>
          <w:p w14:paraId="10F22610" w14:textId="77777777" w:rsidR="003034E6" w:rsidRPr="00E251B0" w:rsidRDefault="003034E6" w:rsidP="00801A34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</w:rPr>
            </w:pPr>
            <w:r w:rsidRPr="00E251B0">
              <w:rPr>
                <w:rFonts w:asciiTheme="minorHAnsi" w:hAnsiTheme="minorHAnsi" w:cs="Arial"/>
                <w:b w:val="0"/>
                <w:bCs w:val="0"/>
              </w:rPr>
              <w:t>Material:</w:t>
            </w:r>
          </w:p>
        </w:tc>
        <w:tc>
          <w:tcPr>
            <w:tcW w:w="4615" w:type="dxa"/>
            <w:vAlign w:val="center"/>
          </w:tcPr>
          <w:p w14:paraId="34AAE318" w14:textId="77777777" w:rsidR="003034E6" w:rsidRPr="00E251B0" w:rsidRDefault="00AF1B2A" w:rsidP="006C2C61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</w:rPr>
            </w:pPr>
            <w:proofErr w:type="spellStart"/>
            <w:r>
              <w:rPr>
                <w:rFonts w:asciiTheme="minorHAnsi" w:hAnsiTheme="minorHAnsi" w:cs="Arial"/>
                <w:b w:val="0"/>
                <w:bCs w:val="0"/>
              </w:rPr>
              <w:t>Polyimid</w:t>
            </w:r>
            <w:proofErr w:type="spellEnd"/>
            <w:r>
              <w:rPr>
                <w:rFonts w:asciiTheme="minorHAnsi" w:hAnsiTheme="minorHAnsi" w:cs="Arial"/>
                <w:b w:val="0"/>
                <w:bCs w:val="0"/>
              </w:rPr>
              <w:t xml:space="preserve"> 85N</w:t>
            </w:r>
          </w:p>
        </w:tc>
        <w:tc>
          <w:tcPr>
            <w:tcW w:w="3713" w:type="dxa"/>
            <w:vAlign w:val="center"/>
          </w:tcPr>
          <w:p w14:paraId="1AD6DACD" w14:textId="77777777" w:rsidR="003034E6" w:rsidRPr="00E251B0" w:rsidRDefault="003034E6" w:rsidP="006C2C61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</w:rPr>
            </w:pPr>
          </w:p>
        </w:tc>
      </w:tr>
      <w:tr w:rsidR="00E251B0" w:rsidRPr="00E251B0" w14:paraId="6157B5F8" w14:textId="77777777" w:rsidTr="0012795E">
        <w:trPr>
          <w:trHeight w:val="117"/>
        </w:trPr>
        <w:tc>
          <w:tcPr>
            <w:tcW w:w="2660" w:type="dxa"/>
            <w:vAlign w:val="center"/>
          </w:tcPr>
          <w:p w14:paraId="438204B1" w14:textId="77777777" w:rsidR="003034E6" w:rsidRPr="00E251B0" w:rsidRDefault="003034E6" w:rsidP="00801A34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</w:rPr>
            </w:pPr>
            <w:r w:rsidRPr="00E251B0">
              <w:rPr>
                <w:rFonts w:asciiTheme="minorHAnsi" w:hAnsiTheme="minorHAnsi" w:cs="Arial"/>
                <w:b w:val="0"/>
                <w:bCs w:val="0"/>
              </w:rPr>
              <w:t>Test Coupons:</w:t>
            </w:r>
          </w:p>
        </w:tc>
        <w:tc>
          <w:tcPr>
            <w:tcW w:w="4615" w:type="dxa"/>
            <w:vAlign w:val="center"/>
          </w:tcPr>
          <w:p w14:paraId="6DFACB72" w14:textId="77777777" w:rsidR="003034E6" w:rsidRPr="00E251B0" w:rsidRDefault="00AF1B2A" w:rsidP="006C2C61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Acc. to ECSS</w:t>
            </w:r>
          </w:p>
        </w:tc>
        <w:tc>
          <w:tcPr>
            <w:tcW w:w="3713" w:type="dxa"/>
            <w:vAlign w:val="center"/>
          </w:tcPr>
          <w:p w14:paraId="495BC9C0" w14:textId="77777777" w:rsidR="003034E6" w:rsidRPr="00E251B0" w:rsidRDefault="003034E6" w:rsidP="006C2C61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</w:rPr>
            </w:pPr>
          </w:p>
        </w:tc>
      </w:tr>
      <w:tr w:rsidR="00E251B0" w:rsidRPr="00E251B0" w14:paraId="64407C73" w14:textId="77777777" w:rsidTr="0012795E">
        <w:trPr>
          <w:trHeight w:val="94"/>
        </w:trPr>
        <w:tc>
          <w:tcPr>
            <w:tcW w:w="2660" w:type="dxa"/>
            <w:vAlign w:val="center"/>
          </w:tcPr>
          <w:p w14:paraId="7CECE885" w14:textId="77777777" w:rsidR="00814E32" w:rsidRPr="00E251B0" w:rsidRDefault="00814E32" w:rsidP="00801A34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</w:rPr>
            </w:pPr>
            <w:r w:rsidRPr="00E251B0">
              <w:rPr>
                <w:rFonts w:asciiTheme="minorHAnsi" w:hAnsiTheme="minorHAnsi" w:cs="Arial"/>
                <w:b w:val="0"/>
                <w:bCs w:val="0"/>
              </w:rPr>
              <w:t>Electrical test</w:t>
            </w:r>
          </w:p>
        </w:tc>
        <w:tc>
          <w:tcPr>
            <w:tcW w:w="4615" w:type="dxa"/>
            <w:vAlign w:val="center"/>
          </w:tcPr>
          <w:p w14:paraId="27A13911" w14:textId="77777777" w:rsidR="00814E32" w:rsidRPr="00E251B0" w:rsidRDefault="00AF1B2A" w:rsidP="006C2C61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Acc. to ECSS</w:t>
            </w:r>
          </w:p>
        </w:tc>
        <w:tc>
          <w:tcPr>
            <w:tcW w:w="3713" w:type="dxa"/>
            <w:vAlign w:val="center"/>
          </w:tcPr>
          <w:p w14:paraId="6F1719AA" w14:textId="77777777" w:rsidR="00814E32" w:rsidRPr="00E251B0" w:rsidRDefault="00814E32" w:rsidP="006C2C61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</w:rPr>
            </w:pPr>
          </w:p>
        </w:tc>
      </w:tr>
      <w:tr w:rsidR="00E251B0" w:rsidRPr="00E251B0" w14:paraId="771E3364" w14:textId="77777777" w:rsidTr="0012795E">
        <w:trPr>
          <w:trHeight w:val="60"/>
        </w:trPr>
        <w:tc>
          <w:tcPr>
            <w:tcW w:w="2660" w:type="dxa"/>
            <w:vAlign w:val="center"/>
          </w:tcPr>
          <w:p w14:paraId="18F344FC" w14:textId="77777777" w:rsidR="00814E32" w:rsidRPr="00E251B0" w:rsidRDefault="00814E32" w:rsidP="00801A34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</w:rPr>
            </w:pPr>
            <w:r w:rsidRPr="00E251B0">
              <w:rPr>
                <w:rFonts w:asciiTheme="minorHAnsi" w:hAnsiTheme="minorHAnsi" w:cs="Arial"/>
                <w:b w:val="0"/>
                <w:bCs w:val="0"/>
              </w:rPr>
              <w:t>Compliance with PID</w:t>
            </w:r>
          </w:p>
        </w:tc>
        <w:tc>
          <w:tcPr>
            <w:tcW w:w="4615" w:type="dxa"/>
            <w:vAlign w:val="center"/>
          </w:tcPr>
          <w:p w14:paraId="47AA3F07" w14:textId="77777777" w:rsidR="00814E32" w:rsidRPr="00E251B0" w:rsidRDefault="00AF1B2A" w:rsidP="006C2C61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See point 7.</w:t>
            </w:r>
          </w:p>
        </w:tc>
        <w:tc>
          <w:tcPr>
            <w:tcW w:w="3713" w:type="dxa"/>
            <w:vAlign w:val="center"/>
          </w:tcPr>
          <w:p w14:paraId="6940D452" w14:textId="77777777" w:rsidR="00814E32" w:rsidRPr="00E251B0" w:rsidRDefault="00814E32" w:rsidP="006C2C61">
            <w:pPr>
              <w:pStyle w:val="Title"/>
              <w:jc w:val="left"/>
              <w:rPr>
                <w:rFonts w:asciiTheme="minorHAnsi" w:hAnsiTheme="minorHAnsi" w:cs="Arial"/>
                <w:b w:val="0"/>
                <w:bCs w:val="0"/>
              </w:rPr>
            </w:pPr>
          </w:p>
        </w:tc>
      </w:tr>
    </w:tbl>
    <w:p w14:paraId="5CA668DB" w14:textId="77777777" w:rsidR="00BD1C40" w:rsidRDefault="00BD1C40">
      <w:pPr>
        <w:pStyle w:val="Title"/>
        <w:rPr>
          <w:rFonts w:asciiTheme="minorHAnsi" w:hAnsiTheme="minorHAnsi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4614"/>
        <w:gridCol w:w="3638"/>
      </w:tblGrid>
      <w:tr w:rsidR="00200ED5" w14:paraId="743CD972" w14:textId="77777777" w:rsidTr="00200ED5">
        <w:tc>
          <w:tcPr>
            <w:tcW w:w="10912" w:type="dxa"/>
            <w:gridSpan w:val="3"/>
            <w:shd w:val="clear" w:color="auto" w:fill="F79646" w:themeFill="accent6"/>
            <w:vAlign w:val="center"/>
          </w:tcPr>
          <w:p w14:paraId="77117831" w14:textId="77777777" w:rsidR="00200ED5" w:rsidRPr="00200ED5" w:rsidRDefault="00200ED5" w:rsidP="00200ED5">
            <w:pPr>
              <w:pStyle w:val="Title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 Risk Assessment</w:t>
            </w:r>
            <w:r w:rsidR="00CE75E4">
              <w:rPr>
                <w:rFonts w:asciiTheme="minorHAnsi" w:hAnsiTheme="minorHAnsi"/>
              </w:rPr>
              <w:t>:</w:t>
            </w:r>
          </w:p>
        </w:tc>
      </w:tr>
      <w:tr w:rsidR="003034E6" w14:paraId="4D0676BE" w14:textId="77777777" w:rsidTr="003034E6">
        <w:trPr>
          <w:trHeight w:val="1224"/>
        </w:trPr>
        <w:tc>
          <w:tcPr>
            <w:tcW w:w="2660" w:type="dxa"/>
            <w:vAlign w:val="center"/>
          </w:tcPr>
          <w:p w14:paraId="5D6EEF1C" w14:textId="77777777" w:rsidR="003034E6" w:rsidRPr="00200ED5" w:rsidRDefault="003034E6" w:rsidP="003034E6">
            <w:pPr>
              <w:pStyle w:val="Title"/>
              <w:jc w:val="left"/>
              <w:rPr>
                <w:rFonts w:asciiTheme="minorHAnsi" w:hAnsiTheme="minorHAnsi" w:cs="Arial"/>
                <w:b w:val="0"/>
              </w:rPr>
            </w:pPr>
            <w:r w:rsidRPr="009732E9">
              <w:rPr>
                <w:rFonts w:asciiTheme="minorHAnsi" w:hAnsiTheme="minorHAnsi" w:cs="Arial"/>
                <w:b w:val="0"/>
              </w:rPr>
              <w:t>Is there any particular risk identified with the manufacturing of this Product</w:t>
            </w:r>
            <w:r>
              <w:rPr>
                <w:rFonts w:asciiTheme="minorHAnsi" w:hAnsiTheme="minorHAnsi" w:cs="Arial"/>
                <w:b w:val="0"/>
              </w:rPr>
              <w:t>.</w:t>
            </w:r>
          </w:p>
        </w:tc>
        <w:tc>
          <w:tcPr>
            <w:tcW w:w="4614" w:type="dxa"/>
            <w:vAlign w:val="center"/>
          </w:tcPr>
          <w:p w14:paraId="03D7F964" w14:textId="77777777" w:rsidR="003034E6" w:rsidRPr="00200ED5" w:rsidRDefault="00AF1B2A" w:rsidP="00200ED5">
            <w:pPr>
              <w:pStyle w:val="Title"/>
              <w:jc w:val="left"/>
              <w:rPr>
                <w:rFonts w:asciiTheme="minorHAnsi" w:hAnsiTheme="minorHAnsi" w:cs="Arial"/>
                <w:b w:val="0"/>
              </w:rPr>
            </w:pPr>
            <w:r>
              <w:rPr>
                <w:rFonts w:asciiTheme="minorHAnsi" w:hAnsiTheme="minorHAnsi" w:cs="Arial"/>
                <w:b w:val="0"/>
              </w:rPr>
              <w:t>No</w:t>
            </w:r>
          </w:p>
        </w:tc>
        <w:tc>
          <w:tcPr>
            <w:tcW w:w="3638" w:type="dxa"/>
            <w:vAlign w:val="center"/>
          </w:tcPr>
          <w:p w14:paraId="0F871A3E" w14:textId="77777777" w:rsidR="003034E6" w:rsidRPr="00200ED5" w:rsidRDefault="003034E6" w:rsidP="00200ED5">
            <w:pPr>
              <w:pStyle w:val="Title"/>
              <w:jc w:val="left"/>
              <w:rPr>
                <w:rFonts w:asciiTheme="minorHAnsi" w:hAnsiTheme="minorHAnsi"/>
                <w:b w:val="0"/>
              </w:rPr>
            </w:pPr>
          </w:p>
        </w:tc>
      </w:tr>
    </w:tbl>
    <w:p w14:paraId="0C063609" w14:textId="77777777" w:rsidR="00200ED5" w:rsidRDefault="00200ED5">
      <w:pPr>
        <w:pStyle w:val="Title"/>
        <w:rPr>
          <w:rFonts w:asciiTheme="minorHAnsi" w:hAnsiTheme="minorHAnsi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200ED5" w14:paraId="57A19DD9" w14:textId="77777777" w:rsidTr="00200ED5">
        <w:tc>
          <w:tcPr>
            <w:tcW w:w="10912" w:type="dxa"/>
            <w:shd w:val="clear" w:color="auto" w:fill="F79646" w:themeFill="accent6"/>
          </w:tcPr>
          <w:p w14:paraId="6553B708" w14:textId="77777777" w:rsidR="00200ED5" w:rsidRDefault="00CE75E4" w:rsidP="00200ED5">
            <w:pPr>
              <w:pStyle w:val="Title"/>
              <w:jc w:val="left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 w:cs="Arial"/>
                <w:bCs w:val="0"/>
              </w:rPr>
              <w:t>5</w:t>
            </w:r>
            <w:r w:rsidR="00200ED5">
              <w:rPr>
                <w:rFonts w:asciiTheme="minorHAnsi" w:hAnsiTheme="minorHAnsi" w:cs="Arial"/>
                <w:bCs w:val="0"/>
              </w:rPr>
              <w:t xml:space="preserve">. </w:t>
            </w:r>
            <w:r w:rsidR="00200ED5" w:rsidRPr="009732E9">
              <w:rPr>
                <w:rFonts w:asciiTheme="minorHAnsi" w:hAnsiTheme="minorHAnsi" w:cs="Arial"/>
                <w:bCs w:val="0"/>
              </w:rPr>
              <w:t>Summary of actions taken to</w:t>
            </w:r>
            <w:r w:rsidR="008007E1">
              <w:rPr>
                <w:rFonts w:asciiTheme="minorHAnsi" w:hAnsiTheme="minorHAnsi" w:cs="Arial"/>
                <w:bCs w:val="0"/>
              </w:rPr>
              <w:t xml:space="preserve"> mitigate</w:t>
            </w:r>
            <w:r w:rsidR="00200ED5" w:rsidRPr="009732E9">
              <w:rPr>
                <w:rFonts w:asciiTheme="minorHAnsi" w:hAnsiTheme="minorHAnsi" w:cs="Arial"/>
                <w:bCs w:val="0"/>
              </w:rPr>
              <w:t xml:space="preserve"> address</w:t>
            </w:r>
            <w:r w:rsidR="008007E1">
              <w:rPr>
                <w:rFonts w:asciiTheme="minorHAnsi" w:hAnsiTheme="minorHAnsi" w:cs="Arial"/>
                <w:bCs w:val="0"/>
              </w:rPr>
              <w:t>ed</w:t>
            </w:r>
            <w:r w:rsidR="00200ED5" w:rsidRPr="009732E9">
              <w:rPr>
                <w:rFonts w:asciiTheme="minorHAnsi" w:hAnsiTheme="minorHAnsi" w:cs="Arial"/>
                <w:bCs w:val="0"/>
              </w:rPr>
              <w:t xml:space="preserve"> risk parameters (i.e. E-mails, meetings, training provided, process/procedure update, specifications or instructions raised):</w:t>
            </w:r>
          </w:p>
        </w:tc>
      </w:tr>
      <w:tr w:rsidR="00200ED5" w14:paraId="4E42DE19" w14:textId="77777777" w:rsidTr="003034E6">
        <w:trPr>
          <w:trHeight w:val="1519"/>
        </w:trPr>
        <w:tc>
          <w:tcPr>
            <w:tcW w:w="10912" w:type="dxa"/>
          </w:tcPr>
          <w:p w14:paraId="6E3175E8" w14:textId="77777777" w:rsidR="000504E1" w:rsidRDefault="000504E1" w:rsidP="00200ED5">
            <w:pPr>
              <w:pStyle w:val="Title"/>
              <w:jc w:val="left"/>
              <w:rPr>
                <w:rFonts w:asciiTheme="minorHAnsi" w:hAnsiTheme="minorHAnsi"/>
                <w:b w:val="0"/>
              </w:rPr>
            </w:pPr>
          </w:p>
          <w:p w14:paraId="7A852A95" w14:textId="77777777" w:rsidR="000504E1" w:rsidRDefault="000504E1" w:rsidP="00200ED5">
            <w:pPr>
              <w:pStyle w:val="Title"/>
              <w:jc w:val="left"/>
              <w:rPr>
                <w:rFonts w:asciiTheme="minorHAnsi" w:hAnsiTheme="minorHAnsi"/>
                <w:b w:val="0"/>
              </w:rPr>
            </w:pPr>
          </w:p>
          <w:p w14:paraId="61BF8625" w14:textId="77777777" w:rsidR="000504E1" w:rsidRPr="00200ED5" w:rsidRDefault="00AF1B2A" w:rsidP="00200ED5">
            <w:pPr>
              <w:pStyle w:val="Title"/>
              <w:jc w:val="left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None</w:t>
            </w:r>
          </w:p>
          <w:p w14:paraId="0B8A2890" w14:textId="77777777" w:rsidR="00200ED5" w:rsidRDefault="00200ED5" w:rsidP="00200ED5">
            <w:pPr>
              <w:pStyle w:val="Title"/>
              <w:jc w:val="left"/>
              <w:rPr>
                <w:rFonts w:asciiTheme="minorHAnsi" w:hAnsiTheme="minorHAnsi"/>
                <w:u w:val="single"/>
              </w:rPr>
            </w:pPr>
          </w:p>
        </w:tc>
      </w:tr>
    </w:tbl>
    <w:p w14:paraId="764F515A" w14:textId="77777777" w:rsidR="00200ED5" w:rsidRPr="009732E9" w:rsidRDefault="00200ED5">
      <w:pPr>
        <w:pStyle w:val="Title"/>
        <w:rPr>
          <w:rFonts w:asciiTheme="minorHAnsi" w:hAnsiTheme="minorHAnsi"/>
          <w:u w:val="single"/>
        </w:rPr>
      </w:pPr>
    </w:p>
    <w:p w14:paraId="5BF0D597" w14:textId="77777777" w:rsidR="00BD1C40" w:rsidRDefault="00BD1C40" w:rsidP="009B25FF">
      <w:pPr>
        <w:pStyle w:val="Title"/>
        <w:jc w:val="left"/>
        <w:rPr>
          <w:rFonts w:asciiTheme="minorHAnsi" w:hAnsiTheme="minorHAnsi" w:cs="Arial"/>
          <w:u w:val="single"/>
        </w:rPr>
      </w:pPr>
    </w:p>
    <w:p w14:paraId="413EF146" w14:textId="77777777" w:rsidR="00E251B0" w:rsidRDefault="00E251B0" w:rsidP="009B25FF">
      <w:pPr>
        <w:pStyle w:val="Title"/>
        <w:jc w:val="left"/>
        <w:rPr>
          <w:rFonts w:asciiTheme="minorHAnsi" w:hAnsiTheme="minorHAnsi" w:cs="Arial"/>
          <w:u w:val="single"/>
        </w:rPr>
      </w:pPr>
    </w:p>
    <w:p w14:paraId="26BAE818" w14:textId="77777777" w:rsidR="00E251B0" w:rsidRDefault="00E251B0" w:rsidP="009B25FF">
      <w:pPr>
        <w:pStyle w:val="Title"/>
        <w:jc w:val="left"/>
        <w:rPr>
          <w:rFonts w:asciiTheme="minorHAnsi" w:hAnsiTheme="minorHAnsi" w:cs="Arial"/>
          <w:u w:val="single"/>
        </w:rPr>
      </w:pPr>
    </w:p>
    <w:p w14:paraId="6B669624" w14:textId="77777777" w:rsidR="00E251B0" w:rsidRDefault="00E251B0" w:rsidP="009B25FF">
      <w:pPr>
        <w:pStyle w:val="Title"/>
        <w:jc w:val="left"/>
        <w:rPr>
          <w:rFonts w:asciiTheme="minorHAnsi" w:hAnsiTheme="minorHAnsi" w:cs="Arial"/>
          <w:u w:val="single"/>
        </w:rPr>
      </w:pPr>
    </w:p>
    <w:p w14:paraId="599AD079" w14:textId="77777777" w:rsidR="00E251B0" w:rsidRDefault="00E251B0" w:rsidP="009B25FF">
      <w:pPr>
        <w:pStyle w:val="Title"/>
        <w:jc w:val="left"/>
        <w:rPr>
          <w:rFonts w:asciiTheme="minorHAnsi" w:hAnsiTheme="minorHAnsi" w:cs="Arial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4332"/>
        <w:gridCol w:w="3713"/>
      </w:tblGrid>
      <w:tr w:rsidR="008D14E1" w:rsidRPr="008D14E1" w14:paraId="65EB55D9" w14:textId="77777777" w:rsidTr="00B334FC">
        <w:tc>
          <w:tcPr>
            <w:tcW w:w="10988" w:type="dxa"/>
            <w:gridSpan w:val="3"/>
            <w:shd w:val="clear" w:color="auto" w:fill="F79646" w:themeFill="accent6"/>
            <w:vAlign w:val="center"/>
          </w:tcPr>
          <w:p w14:paraId="233C934A" w14:textId="77777777" w:rsidR="008D14E1" w:rsidRPr="008D14E1" w:rsidRDefault="00814E32" w:rsidP="007C587E">
            <w:pPr>
              <w:pStyle w:val="Title"/>
              <w:jc w:val="lef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6</w:t>
            </w:r>
            <w:r w:rsidR="008D14E1">
              <w:rPr>
                <w:rFonts w:ascii="Calibri" w:hAnsi="Calibri" w:cs="Arial"/>
              </w:rPr>
              <w:t>.</w:t>
            </w:r>
            <w:r w:rsidR="008D14E1" w:rsidRPr="0040769E">
              <w:rPr>
                <w:rFonts w:ascii="Calibri" w:hAnsi="Calibri" w:cs="Arial"/>
              </w:rPr>
              <w:t xml:space="preserve"> Traceability of Modifications after DRC (Design Rule Checks)</w:t>
            </w:r>
            <w:r w:rsidR="00CE75E4">
              <w:rPr>
                <w:rFonts w:ascii="Calibri" w:hAnsi="Calibri" w:cs="Arial"/>
              </w:rPr>
              <w:t>:</w:t>
            </w:r>
          </w:p>
        </w:tc>
      </w:tr>
      <w:tr w:rsidR="008D14E1" w:rsidRPr="008D14E1" w14:paraId="0BAD5383" w14:textId="77777777" w:rsidTr="00E251B0">
        <w:trPr>
          <w:trHeight w:val="309"/>
        </w:trPr>
        <w:tc>
          <w:tcPr>
            <w:tcW w:w="2943" w:type="dxa"/>
            <w:shd w:val="clear" w:color="auto" w:fill="B8CCE4"/>
            <w:vAlign w:val="center"/>
          </w:tcPr>
          <w:p w14:paraId="1049491E" w14:textId="77777777" w:rsidR="008D14E1" w:rsidRPr="008D14E1" w:rsidRDefault="008D14E1" w:rsidP="00FD1430">
            <w:pPr>
              <w:pStyle w:val="Title"/>
              <w:jc w:val="left"/>
              <w:rPr>
                <w:rFonts w:ascii="Calibri" w:hAnsi="Calibri" w:cs="Arial"/>
              </w:rPr>
            </w:pPr>
            <w:r w:rsidRPr="008D14E1">
              <w:rPr>
                <w:rFonts w:ascii="Calibri" w:hAnsi="Calibri" w:cs="Arial"/>
              </w:rPr>
              <w:t>Printca POC Reference</w:t>
            </w:r>
          </w:p>
        </w:tc>
        <w:tc>
          <w:tcPr>
            <w:tcW w:w="4332" w:type="dxa"/>
            <w:shd w:val="clear" w:color="auto" w:fill="B8CCE4"/>
            <w:vAlign w:val="center"/>
          </w:tcPr>
          <w:p w14:paraId="6686AADC" w14:textId="77777777" w:rsidR="008D14E1" w:rsidRPr="008D14E1" w:rsidRDefault="008D14E1" w:rsidP="00FD1430">
            <w:pPr>
              <w:pStyle w:val="Title"/>
              <w:jc w:val="left"/>
              <w:rPr>
                <w:rFonts w:ascii="Calibri" w:hAnsi="Calibri" w:cs="Arial"/>
              </w:rPr>
            </w:pPr>
            <w:r w:rsidRPr="008D14E1">
              <w:rPr>
                <w:rFonts w:ascii="Calibri" w:hAnsi="Calibri" w:cs="Arial"/>
              </w:rPr>
              <w:t>Customer POC for Agreement</w:t>
            </w:r>
          </w:p>
        </w:tc>
        <w:tc>
          <w:tcPr>
            <w:tcW w:w="3713" w:type="dxa"/>
            <w:shd w:val="clear" w:color="auto" w:fill="B8CCE4"/>
            <w:vAlign w:val="center"/>
          </w:tcPr>
          <w:p w14:paraId="5755A525" w14:textId="77777777" w:rsidR="008D14E1" w:rsidRPr="008D14E1" w:rsidRDefault="008D14E1" w:rsidP="007C587E">
            <w:pPr>
              <w:pStyle w:val="Title"/>
              <w:jc w:val="left"/>
              <w:rPr>
                <w:rFonts w:ascii="Calibri" w:hAnsi="Calibri" w:cs="Arial"/>
              </w:rPr>
            </w:pPr>
            <w:r w:rsidRPr="0040769E">
              <w:rPr>
                <w:rFonts w:ascii="Calibri" w:hAnsi="Calibri" w:cs="Arial"/>
              </w:rPr>
              <w:t>Covers the modification ref.</w:t>
            </w:r>
          </w:p>
        </w:tc>
      </w:tr>
      <w:tr w:rsidR="008D14E1" w:rsidRPr="008D14E1" w14:paraId="1E4F96D4" w14:textId="77777777" w:rsidTr="00E251B0">
        <w:tc>
          <w:tcPr>
            <w:tcW w:w="2943" w:type="dxa"/>
            <w:vAlign w:val="center"/>
          </w:tcPr>
          <w:p w14:paraId="13697E9E" w14:textId="77777777" w:rsidR="008D14E1" w:rsidRPr="008D14E1" w:rsidRDefault="008D14E1" w:rsidP="007C587E">
            <w:pPr>
              <w:pStyle w:val="Title"/>
              <w:jc w:val="left"/>
              <w:rPr>
                <w:rFonts w:ascii="Calibri" w:hAnsi="Calibri"/>
                <w:b w:val="0"/>
              </w:rPr>
            </w:pPr>
          </w:p>
        </w:tc>
        <w:tc>
          <w:tcPr>
            <w:tcW w:w="4332" w:type="dxa"/>
            <w:vAlign w:val="center"/>
          </w:tcPr>
          <w:p w14:paraId="512B2573" w14:textId="77777777" w:rsidR="008D14E1" w:rsidRPr="008D14E1" w:rsidRDefault="008D14E1" w:rsidP="007C587E">
            <w:pPr>
              <w:pStyle w:val="Title"/>
              <w:jc w:val="left"/>
              <w:rPr>
                <w:rFonts w:ascii="Calibri" w:hAnsi="Calibri"/>
                <w:b w:val="0"/>
              </w:rPr>
            </w:pPr>
          </w:p>
        </w:tc>
        <w:tc>
          <w:tcPr>
            <w:tcW w:w="3713" w:type="dxa"/>
            <w:vAlign w:val="center"/>
          </w:tcPr>
          <w:p w14:paraId="7F489380" w14:textId="77777777" w:rsidR="008D14E1" w:rsidRPr="008D14E1" w:rsidRDefault="008D14E1" w:rsidP="007C587E">
            <w:pPr>
              <w:pStyle w:val="Title"/>
              <w:jc w:val="left"/>
              <w:rPr>
                <w:rFonts w:ascii="Calibri" w:hAnsi="Calibri"/>
                <w:b w:val="0"/>
              </w:rPr>
            </w:pPr>
          </w:p>
        </w:tc>
      </w:tr>
      <w:tr w:rsidR="008D14E1" w:rsidRPr="008D14E1" w14:paraId="3F13F155" w14:textId="77777777" w:rsidTr="00E251B0">
        <w:tc>
          <w:tcPr>
            <w:tcW w:w="2943" w:type="dxa"/>
            <w:vAlign w:val="center"/>
          </w:tcPr>
          <w:p w14:paraId="6E5A0A45" w14:textId="77777777" w:rsidR="008D14E1" w:rsidRPr="008D14E1" w:rsidRDefault="008D14E1" w:rsidP="007C587E">
            <w:pPr>
              <w:pStyle w:val="Title"/>
              <w:jc w:val="left"/>
              <w:rPr>
                <w:rFonts w:ascii="Calibri" w:hAnsi="Calibri"/>
                <w:b w:val="0"/>
                <w:u w:val="single"/>
              </w:rPr>
            </w:pPr>
          </w:p>
        </w:tc>
        <w:tc>
          <w:tcPr>
            <w:tcW w:w="4332" w:type="dxa"/>
            <w:vAlign w:val="center"/>
          </w:tcPr>
          <w:p w14:paraId="0F48EF4E" w14:textId="77777777" w:rsidR="008D14E1" w:rsidRPr="008D14E1" w:rsidRDefault="008D14E1" w:rsidP="007C587E">
            <w:pPr>
              <w:pStyle w:val="Title"/>
              <w:jc w:val="left"/>
              <w:rPr>
                <w:rFonts w:ascii="Calibri" w:hAnsi="Calibri"/>
                <w:b w:val="0"/>
                <w:u w:val="single"/>
              </w:rPr>
            </w:pPr>
          </w:p>
        </w:tc>
        <w:tc>
          <w:tcPr>
            <w:tcW w:w="3713" w:type="dxa"/>
            <w:vAlign w:val="center"/>
          </w:tcPr>
          <w:p w14:paraId="7C114F16" w14:textId="77777777" w:rsidR="008D14E1" w:rsidRPr="008D14E1" w:rsidRDefault="008D14E1" w:rsidP="007C587E">
            <w:pPr>
              <w:pStyle w:val="Title"/>
              <w:jc w:val="left"/>
              <w:rPr>
                <w:rFonts w:ascii="Calibri" w:hAnsi="Calibri"/>
                <w:b w:val="0"/>
                <w:u w:val="single"/>
              </w:rPr>
            </w:pPr>
          </w:p>
        </w:tc>
      </w:tr>
      <w:tr w:rsidR="008D14E1" w:rsidRPr="008D14E1" w14:paraId="16F78167" w14:textId="77777777" w:rsidTr="00E251B0">
        <w:tc>
          <w:tcPr>
            <w:tcW w:w="2943" w:type="dxa"/>
            <w:tcBorders>
              <w:bottom w:val="single" w:sz="4" w:space="0" w:color="auto"/>
            </w:tcBorders>
            <w:vAlign w:val="center"/>
          </w:tcPr>
          <w:p w14:paraId="7B1E2AE8" w14:textId="77777777" w:rsidR="008D14E1" w:rsidRPr="008D14E1" w:rsidRDefault="008D14E1" w:rsidP="007C587E">
            <w:pPr>
              <w:pStyle w:val="Title"/>
              <w:jc w:val="left"/>
              <w:rPr>
                <w:rFonts w:ascii="Calibri" w:hAnsi="Calibri"/>
                <w:b w:val="0"/>
                <w:u w:val="single"/>
              </w:rPr>
            </w:pPr>
          </w:p>
        </w:tc>
        <w:tc>
          <w:tcPr>
            <w:tcW w:w="4332" w:type="dxa"/>
            <w:tcBorders>
              <w:bottom w:val="single" w:sz="4" w:space="0" w:color="auto"/>
            </w:tcBorders>
            <w:vAlign w:val="center"/>
          </w:tcPr>
          <w:p w14:paraId="4F610F1A" w14:textId="77777777" w:rsidR="008D14E1" w:rsidRPr="008D14E1" w:rsidRDefault="008D14E1" w:rsidP="007C587E">
            <w:pPr>
              <w:pStyle w:val="Title"/>
              <w:jc w:val="left"/>
              <w:rPr>
                <w:rFonts w:ascii="Calibri" w:hAnsi="Calibri"/>
                <w:b w:val="0"/>
                <w:u w:val="single"/>
              </w:rPr>
            </w:pPr>
          </w:p>
        </w:tc>
        <w:tc>
          <w:tcPr>
            <w:tcW w:w="3713" w:type="dxa"/>
            <w:tcBorders>
              <w:bottom w:val="single" w:sz="4" w:space="0" w:color="auto"/>
            </w:tcBorders>
            <w:vAlign w:val="center"/>
          </w:tcPr>
          <w:p w14:paraId="598D25FF" w14:textId="77777777" w:rsidR="008D14E1" w:rsidRPr="008D14E1" w:rsidRDefault="008D14E1" w:rsidP="007C587E">
            <w:pPr>
              <w:pStyle w:val="Title"/>
              <w:jc w:val="left"/>
              <w:rPr>
                <w:rFonts w:ascii="Calibri" w:hAnsi="Calibri"/>
                <w:b w:val="0"/>
                <w:u w:val="single"/>
              </w:rPr>
            </w:pPr>
            <w:r w:rsidRPr="008D14E1">
              <w:rPr>
                <w:rFonts w:ascii="Calibri" w:hAnsi="Calibri"/>
                <w:b w:val="0"/>
                <w:u w:val="single"/>
              </w:rPr>
              <w:t xml:space="preserve"> </w:t>
            </w:r>
          </w:p>
        </w:tc>
      </w:tr>
      <w:tr w:rsidR="008D14E1" w:rsidRPr="008D14E1" w14:paraId="4B1C41EE" w14:textId="77777777" w:rsidTr="00E251B0">
        <w:tc>
          <w:tcPr>
            <w:tcW w:w="2943" w:type="dxa"/>
            <w:tcBorders>
              <w:bottom w:val="single" w:sz="4" w:space="0" w:color="auto"/>
            </w:tcBorders>
            <w:vAlign w:val="center"/>
          </w:tcPr>
          <w:p w14:paraId="302C171F" w14:textId="77777777" w:rsidR="008D14E1" w:rsidRPr="008D14E1" w:rsidRDefault="008D14E1" w:rsidP="007C587E">
            <w:pPr>
              <w:pStyle w:val="Title"/>
              <w:jc w:val="left"/>
              <w:rPr>
                <w:rFonts w:ascii="Calibri" w:hAnsi="Calibri"/>
                <w:b w:val="0"/>
                <w:u w:val="single"/>
              </w:rPr>
            </w:pPr>
          </w:p>
        </w:tc>
        <w:tc>
          <w:tcPr>
            <w:tcW w:w="4332" w:type="dxa"/>
            <w:tcBorders>
              <w:bottom w:val="single" w:sz="4" w:space="0" w:color="auto"/>
            </w:tcBorders>
            <w:vAlign w:val="center"/>
          </w:tcPr>
          <w:p w14:paraId="267FDDC6" w14:textId="77777777" w:rsidR="008D14E1" w:rsidRPr="008D14E1" w:rsidRDefault="008D14E1" w:rsidP="007C587E">
            <w:pPr>
              <w:pStyle w:val="Title"/>
              <w:jc w:val="left"/>
              <w:rPr>
                <w:rFonts w:ascii="Calibri" w:hAnsi="Calibri"/>
                <w:b w:val="0"/>
                <w:u w:val="single"/>
              </w:rPr>
            </w:pPr>
          </w:p>
        </w:tc>
        <w:tc>
          <w:tcPr>
            <w:tcW w:w="3713" w:type="dxa"/>
            <w:tcBorders>
              <w:bottom w:val="single" w:sz="4" w:space="0" w:color="auto"/>
            </w:tcBorders>
            <w:vAlign w:val="center"/>
          </w:tcPr>
          <w:p w14:paraId="126BC2C9" w14:textId="77777777" w:rsidR="008D14E1" w:rsidRPr="008D14E1" w:rsidRDefault="008D14E1" w:rsidP="007C587E">
            <w:pPr>
              <w:pStyle w:val="Title"/>
              <w:jc w:val="left"/>
              <w:rPr>
                <w:rFonts w:ascii="Calibri" w:hAnsi="Calibri"/>
                <w:b w:val="0"/>
                <w:u w:val="single"/>
              </w:rPr>
            </w:pPr>
          </w:p>
        </w:tc>
      </w:tr>
    </w:tbl>
    <w:p w14:paraId="161A280C" w14:textId="77777777" w:rsidR="00CE75E4" w:rsidRPr="000504E1" w:rsidRDefault="00CE75E4" w:rsidP="009B25FF">
      <w:pPr>
        <w:pStyle w:val="Title"/>
        <w:jc w:val="left"/>
        <w:rPr>
          <w:rFonts w:asciiTheme="minorHAnsi" w:hAnsiTheme="minorHAnsi" w:cs="Arial"/>
          <w:sz w:val="20"/>
          <w:szCs w:val="20"/>
          <w:u w:val="single"/>
        </w:rPr>
      </w:pPr>
    </w:p>
    <w:tbl>
      <w:tblPr>
        <w:tblStyle w:val="TableGrid"/>
        <w:tblpPr w:leftFromText="141" w:rightFromText="141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0504E1" w14:paraId="1922C57E" w14:textId="77777777" w:rsidTr="000504E1">
        <w:tc>
          <w:tcPr>
            <w:tcW w:w="10912" w:type="dxa"/>
            <w:shd w:val="clear" w:color="auto" w:fill="F79646" w:themeFill="accent6"/>
          </w:tcPr>
          <w:p w14:paraId="047F0D02" w14:textId="77777777" w:rsidR="000504E1" w:rsidRPr="001C23C9" w:rsidRDefault="00814E32" w:rsidP="000504E1">
            <w:pPr>
              <w:pStyle w:val="Subtitle"/>
              <w:rPr>
                <w:rFonts w:asciiTheme="minorHAnsi" w:hAnsiTheme="minorHAnsi" w:cs="Arial"/>
                <w:u w:val="none"/>
              </w:rPr>
            </w:pPr>
            <w:r>
              <w:rPr>
                <w:rFonts w:asciiTheme="minorHAnsi" w:hAnsiTheme="minorHAnsi" w:cs="Arial"/>
                <w:u w:val="none"/>
              </w:rPr>
              <w:t>7</w:t>
            </w:r>
            <w:r w:rsidR="000504E1">
              <w:rPr>
                <w:rFonts w:asciiTheme="minorHAnsi" w:hAnsiTheme="minorHAnsi" w:cs="Arial"/>
                <w:u w:val="none"/>
              </w:rPr>
              <w:t>. Additional remarks or recommendations:</w:t>
            </w:r>
          </w:p>
        </w:tc>
      </w:tr>
      <w:tr w:rsidR="000504E1" w14:paraId="195E76CE" w14:textId="77777777" w:rsidTr="000504E1">
        <w:tc>
          <w:tcPr>
            <w:tcW w:w="10912" w:type="dxa"/>
          </w:tcPr>
          <w:p w14:paraId="65FF3C5A" w14:textId="77777777" w:rsidR="00DC294E" w:rsidRPr="00DC294E" w:rsidRDefault="00DC294E" w:rsidP="00DC294E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DC294E">
              <w:rPr>
                <w:rFonts w:ascii="Calibri" w:eastAsia="Calibri" w:hAnsi="Calibri"/>
                <w:sz w:val="22"/>
                <w:szCs w:val="22"/>
                <w:lang w:val="en-US"/>
              </w:rPr>
              <w:t>The boards are compliant to requirements defined in ECSS-Q-ST-70-11-C and our PID 1.13 which was ESA approved from May 2013 to Feb. 2014.</w:t>
            </w:r>
          </w:p>
          <w:p w14:paraId="0BBB30C6" w14:textId="77777777" w:rsidR="00DC294E" w:rsidRPr="00DC294E" w:rsidRDefault="00DC294E" w:rsidP="00DC294E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DC294E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Be aware that per </w:t>
            </w:r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1/2 - 2014</w:t>
            </w:r>
            <w:r w:rsidRPr="00DC294E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 we are not considered qualified by ESA to ECSS-Q-ST-70-10-C as maintenance qualification is pending.</w:t>
            </w:r>
          </w:p>
          <w:p w14:paraId="274ADADF" w14:textId="77777777" w:rsidR="000504E1" w:rsidRPr="00DC294E" w:rsidRDefault="00DC294E" w:rsidP="00DC294E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DC294E">
              <w:rPr>
                <w:rFonts w:ascii="Calibri" w:eastAsia="Calibri" w:hAnsi="Calibri"/>
                <w:sz w:val="22"/>
                <w:szCs w:val="22"/>
                <w:lang w:val="en-US"/>
              </w:rPr>
              <w:t>Boards are further tested with increased stress criteria of 3xTS288 and RWS380 to screen for good PTH integrity.</w:t>
            </w:r>
          </w:p>
          <w:p w14:paraId="7DBB66AA" w14:textId="77777777" w:rsidR="000504E1" w:rsidRDefault="000504E1" w:rsidP="000504E1">
            <w:pPr>
              <w:pStyle w:val="Subtitle"/>
              <w:rPr>
                <w:rFonts w:asciiTheme="minorHAnsi" w:hAnsiTheme="minorHAnsi" w:cs="Arial"/>
              </w:rPr>
            </w:pPr>
          </w:p>
        </w:tc>
      </w:tr>
    </w:tbl>
    <w:p w14:paraId="580077CE" w14:textId="77777777" w:rsidR="000504E1" w:rsidRDefault="000504E1" w:rsidP="009B25FF">
      <w:pPr>
        <w:pStyle w:val="Title"/>
        <w:jc w:val="left"/>
        <w:rPr>
          <w:rFonts w:asciiTheme="minorHAnsi" w:hAnsiTheme="minorHAnsi" w:cs="Arial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4395"/>
        <w:gridCol w:w="1701"/>
        <w:gridCol w:w="2516"/>
      </w:tblGrid>
      <w:tr w:rsidR="00DE1D3A" w:rsidRPr="009732E9" w14:paraId="304928C1" w14:textId="77777777" w:rsidTr="00B334FC">
        <w:tc>
          <w:tcPr>
            <w:tcW w:w="10988" w:type="dxa"/>
            <w:gridSpan w:val="4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14:paraId="2500F1CE" w14:textId="77777777" w:rsidR="00DE1D3A" w:rsidRPr="00EC106C" w:rsidRDefault="00814E32" w:rsidP="00EC106C">
            <w:pPr>
              <w:pStyle w:val="Subtitle"/>
              <w:rPr>
                <w:rFonts w:asciiTheme="minorHAnsi" w:hAnsiTheme="minorHAnsi" w:cs="Arial"/>
                <w:u w:val="none"/>
              </w:rPr>
            </w:pPr>
            <w:r>
              <w:rPr>
                <w:rFonts w:asciiTheme="minorHAnsi" w:hAnsiTheme="minorHAnsi" w:cs="Arial"/>
                <w:u w:val="none"/>
              </w:rPr>
              <w:t>8</w:t>
            </w:r>
            <w:r w:rsidR="00A6636B" w:rsidRPr="009732E9">
              <w:rPr>
                <w:rFonts w:asciiTheme="minorHAnsi" w:hAnsiTheme="minorHAnsi" w:cs="Arial"/>
                <w:u w:val="none"/>
              </w:rPr>
              <w:t xml:space="preserve">. </w:t>
            </w:r>
            <w:r w:rsidR="006A36BB" w:rsidRPr="009732E9">
              <w:rPr>
                <w:rFonts w:asciiTheme="minorHAnsi" w:hAnsiTheme="minorHAnsi" w:cs="Arial"/>
                <w:u w:val="none"/>
              </w:rPr>
              <w:t>Sign</w:t>
            </w:r>
            <w:r w:rsidR="008D14E1">
              <w:rPr>
                <w:rFonts w:asciiTheme="minorHAnsi" w:hAnsiTheme="minorHAnsi" w:cs="Arial"/>
                <w:u w:val="none"/>
              </w:rPr>
              <w:t>ature</w:t>
            </w:r>
            <w:r w:rsidR="006A36BB" w:rsidRPr="009732E9">
              <w:rPr>
                <w:rFonts w:asciiTheme="minorHAnsi" w:hAnsiTheme="minorHAnsi" w:cs="Arial"/>
                <w:u w:val="none"/>
              </w:rPr>
              <w:t>:</w:t>
            </w:r>
            <w:r w:rsidR="00DE1D3A" w:rsidRPr="009732E9">
              <w:rPr>
                <w:rFonts w:asciiTheme="minorHAnsi" w:hAnsiTheme="minorHAnsi" w:cs="Arial"/>
                <w:u w:val="none"/>
              </w:rPr>
              <w:t xml:space="preserve"> </w:t>
            </w:r>
          </w:p>
        </w:tc>
      </w:tr>
      <w:tr w:rsidR="00DE1D3A" w:rsidRPr="009732E9" w14:paraId="11E610D9" w14:textId="77777777" w:rsidTr="00E251B0">
        <w:tc>
          <w:tcPr>
            <w:tcW w:w="2376" w:type="dxa"/>
            <w:shd w:val="clear" w:color="auto" w:fill="auto"/>
            <w:vAlign w:val="center"/>
          </w:tcPr>
          <w:p w14:paraId="01AD4172" w14:textId="77777777" w:rsidR="00DE1D3A" w:rsidRDefault="00DE1D3A" w:rsidP="008D14E1">
            <w:pPr>
              <w:pStyle w:val="Title"/>
              <w:jc w:val="left"/>
              <w:rPr>
                <w:rFonts w:asciiTheme="minorHAnsi" w:hAnsiTheme="minorHAnsi" w:cs="Arial"/>
              </w:rPr>
            </w:pPr>
            <w:r w:rsidRPr="009732E9">
              <w:rPr>
                <w:rFonts w:asciiTheme="minorHAnsi" w:hAnsiTheme="minorHAnsi" w:cs="Arial"/>
              </w:rPr>
              <w:t>Approved by:</w:t>
            </w:r>
          </w:p>
          <w:p w14:paraId="6EB450E8" w14:textId="77777777" w:rsidR="00DE1D3A" w:rsidRPr="009732E9" w:rsidRDefault="001C23C9" w:rsidP="00E251B0">
            <w:pPr>
              <w:pStyle w:val="Title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Printca</w:t>
            </w:r>
            <w:r w:rsidR="00E251B0">
              <w:rPr>
                <w:rFonts w:asciiTheme="minorHAnsi" w:hAnsiTheme="minorHAnsi" w:cs="Arial"/>
              </w:rPr>
              <w:t xml:space="preserve"> </w:t>
            </w:r>
            <w:r>
              <w:rPr>
                <w:rFonts w:asciiTheme="minorHAnsi" w:hAnsiTheme="minorHAnsi" w:cs="Arial"/>
              </w:rPr>
              <w:t>CAM Engineer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690D1B7" w14:textId="77777777" w:rsidR="00DE1D3A" w:rsidRPr="00AF1B2A" w:rsidRDefault="00AF1B2A" w:rsidP="00A6636B">
            <w:pPr>
              <w:pStyle w:val="Title"/>
              <w:rPr>
                <w:rFonts w:asciiTheme="minorHAnsi" w:hAnsiTheme="minorHAnsi" w:cs="Arial"/>
                <w:b w:val="0"/>
              </w:rPr>
            </w:pPr>
            <w:r w:rsidRPr="00AF1B2A">
              <w:rPr>
                <w:rFonts w:asciiTheme="minorHAnsi" w:hAnsiTheme="minorHAnsi" w:cs="Arial"/>
                <w:b w:val="0"/>
              </w:rPr>
              <w:t>Michael Peter Larsen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CA2695" w14:textId="77777777" w:rsidR="00DE1D3A" w:rsidRPr="009732E9" w:rsidRDefault="00DE1D3A" w:rsidP="008753FF">
            <w:pPr>
              <w:pStyle w:val="Title"/>
              <w:jc w:val="left"/>
              <w:rPr>
                <w:rFonts w:asciiTheme="minorHAnsi" w:hAnsiTheme="minorHAnsi" w:cs="Arial"/>
              </w:rPr>
            </w:pPr>
            <w:r w:rsidRPr="009732E9">
              <w:rPr>
                <w:rFonts w:asciiTheme="minorHAnsi" w:hAnsiTheme="minorHAnsi" w:cs="Arial"/>
              </w:rPr>
              <w:t>Date: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0236F873" w14:textId="77777777" w:rsidR="00DE1D3A" w:rsidRPr="00E251B0" w:rsidRDefault="00AF1B2A" w:rsidP="00D06006">
            <w:pPr>
              <w:pStyle w:val="Title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24/03/2014</w:t>
            </w:r>
          </w:p>
        </w:tc>
      </w:tr>
      <w:tr w:rsidR="001B2AED" w:rsidRPr="009732E9" w14:paraId="5F35E7B8" w14:textId="77777777" w:rsidTr="00E251B0">
        <w:tc>
          <w:tcPr>
            <w:tcW w:w="2376" w:type="dxa"/>
            <w:vAlign w:val="center"/>
          </w:tcPr>
          <w:p w14:paraId="422109BC" w14:textId="77777777" w:rsidR="001B2AED" w:rsidRPr="009732E9" w:rsidRDefault="001B2AED" w:rsidP="008D14E1">
            <w:pPr>
              <w:pStyle w:val="Title"/>
              <w:jc w:val="left"/>
              <w:rPr>
                <w:rFonts w:asciiTheme="minorHAnsi" w:hAnsiTheme="minorHAnsi" w:cs="Arial"/>
              </w:rPr>
            </w:pPr>
            <w:r w:rsidRPr="009732E9">
              <w:rPr>
                <w:rFonts w:asciiTheme="minorHAnsi" w:hAnsiTheme="minorHAnsi" w:cs="Arial"/>
              </w:rPr>
              <w:t>Approved by:</w:t>
            </w:r>
          </w:p>
          <w:p w14:paraId="087F44EC" w14:textId="77777777" w:rsidR="001B2AED" w:rsidRPr="008D14E1" w:rsidRDefault="001B2AED" w:rsidP="008D14E1">
            <w:pPr>
              <w:pStyle w:val="Title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Customer</w:t>
            </w:r>
            <w:r w:rsidRPr="009732E9">
              <w:rPr>
                <w:rFonts w:asciiTheme="minorHAnsi" w:hAnsiTheme="minorHAnsi" w:cs="Arial"/>
              </w:rPr>
              <w:t xml:space="preserve"> representative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583BA20" w14:textId="77777777" w:rsidR="001B2AED" w:rsidRPr="009732E9" w:rsidRDefault="001B2AED" w:rsidP="00D06006">
            <w:pPr>
              <w:pStyle w:val="Title"/>
              <w:rPr>
                <w:rFonts w:asciiTheme="minorHAnsi" w:hAnsiTheme="minorHAnsi" w:cs="Arial"/>
                <w:u w:val="single"/>
              </w:rPr>
            </w:pPr>
            <w:r>
              <w:rPr>
                <w:rFonts w:asciiTheme="minorHAnsi" w:hAnsiTheme="minorHAnsi" w:cs="Arial"/>
                <w:u w:val="single"/>
              </w:rPr>
              <w:t>Karl Kaas</w:t>
            </w:r>
          </w:p>
        </w:tc>
        <w:tc>
          <w:tcPr>
            <w:tcW w:w="1701" w:type="dxa"/>
            <w:vAlign w:val="center"/>
          </w:tcPr>
          <w:p w14:paraId="79880D6D" w14:textId="77777777" w:rsidR="001B2AED" w:rsidRPr="009732E9" w:rsidRDefault="001B2AED" w:rsidP="008753FF">
            <w:pPr>
              <w:pStyle w:val="Title"/>
              <w:jc w:val="left"/>
              <w:rPr>
                <w:rFonts w:asciiTheme="minorHAnsi" w:hAnsiTheme="minorHAnsi" w:cs="Arial"/>
                <w:u w:val="single"/>
              </w:rPr>
            </w:pPr>
            <w:r w:rsidRPr="009732E9">
              <w:rPr>
                <w:rFonts w:asciiTheme="minorHAnsi" w:hAnsiTheme="minorHAnsi" w:cs="Arial"/>
              </w:rPr>
              <w:t>Date: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73780A74" w14:textId="77777777" w:rsidR="001B2AED" w:rsidRPr="00E251B0" w:rsidRDefault="001B2AED" w:rsidP="00CE29F9">
            <w:pPr>
              <w:pStyle w:val="Title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24/03/2014</w:t>
            </w:r>
          </w:p>
        </w:tc>
      </w:tr>
    </w:tbl>
    <w:p w14:paraId="3207671F" w14:textId="77777777" w:rsidR="00475DBB" w:rsidRDefault="00475DBB">
      <w:pPr>
        <w:pStyle w:val="Subtitle"/>
        <w:rPr>
          <w:rFonts w:asciiTheme="minorHAnsi" w:hAnsiTheme="minorHAnsi" w:cs="Arial"/>
        </w:rPr>
      </w:pPr>
    </w:p>
    <w:p w14:paraId="610BCB9A" w14:textId="77777777" w:rsidR="001C23C9" w:rsidRDefault="001C23C9">
      <w:pPr>
        <w:pStyle w:val="Subtitle"/>
        <w:rPr>
          <w:rFonts w:asciiTheme="minorHAnsi" w:hAnsiTheme="minorHAnsi" w:cs="Arial"/>
        </w:rPr>
      </w:pPr>
    </w:p>
    <w:p w14:paraId="1C8ECDC1" w14:textId="77777777" w:rsidR="00E251B0" w:rsidRDefault="00E251B0">
      <w:pPr>
        <w:pStyle w:val="Subtitle"/>
        <w:rPr>
          <w:rFonts w:asciiTheme="minorHAnsi" w:hAnsiTheme="minorHAnsi" w:cs="Arial"/>
        </w:rPr>
      </w:pPr>
    </w:p>
    <w:p w14:paraId="2D7833CA" w14:textId="77777777" w:rsidR="00FD1430" w:rsidRDefault="001C23C9" w:rsidP="001C23C9">
      <w:pPr>
        <w:pStyle w:val="Subtitle"/>
        <w:ind w:hanging="11"/>
        <w:jc w:val="center"/>
        <w:rPr>
          <w:rFonts w:asciiTheme="minorHAnsi" w:hAnsiTheme="minorHAnsi" w:cs="Arial"/>
          <w:sz w:val="28"/>
          <w:szCs w:val="28"/>
          <w:u w:val="none"/>
        </w:rPr>
      </w:pPr>
      <w:r w:rsidRPr="00FD1430">
        <w:rPr>
          <w:rFonts w:asciiTheme="minorHAnsi" w:hAnsiTheme="minorHAnsi" w:cs="Arial"/>
          <w:sz w:val="28"/>
          <w:szCs w:val="28"/>
          <w:u w:val="none"/>
        </w:rPr>
        <w:t>Please note</w:t>
      </w:r>
      <w:r w:rsidR="00FD1430">
        <w:rPr>
          <w:rFonts w:asciiTheme="minorHAnsi" w:hAnsiTheme="minorHAnsi" w:cs="Arial"/>
          <w:sz w:val="28"/>
          <w:szCs w:val="28"/>
          <w:u w:val="none"/>
        </w:rPr>
        <w:t>:</w:t>
      </w:r>
    </w:p>
    <w:p w14:paraId="77679B94" w14:textId="77777777" w:rsidR="001C23C9" w:rsidRPr="00FD1430" w:rsidRDefault="001C23C9" w:rsidP="001C23C9">
      <w:pPr>
        <w:pStyle w:val="Subtitle"/>
        <w:ind w:hanging="11"/>
        <w:jc w:val="center"/>
        <w:rPr>
          <w:rFonts w:asciiTheme="minorHAnsi" w:hAnsiTheme="minorHAnsi" w:cs="Arial"/>
          <w:sz w:val="32"/>
          <w:szCs w:val="32"/>
        </w:rPr>
      </w:pPr>
      <w:r w:rsidRPr="00FD1430">
        <w:rPr>
          <w:rFonts w:asciiTheme="minorHAnsi" w:hAnsiTheme="minorHAnsi" w:cs="Arial"/>
          <w:sz w:val="32"/>
          <w:szCs w:val="32"/>
        </w:rPr>
        <w:t xml:space="preserve">The order is on hold until a signed copy has been E-mailed to </w:t>
      </w:r>
      <w:bookmarkStart w:id="2" w:name="_GoBack"/>
      <w:bookmarkEnd w:id="2"/>
      <w:r w:rsidR="001B2AED">
        <w:fldChar w:fldCharType="begin"/>
      </w:r>
      <w:r w:rsidR="001B2AED">
        <w:instrText xml:space="preserve"> HYPERLINK "mailto:pfa@printcagraphic.dk" </w:instrText>
      </w:r>
      <w:r w:rsidR="001B2AED">
        <w:fldChar w:fldCharType="separate"/>
      </w:r>
      <w:r w:rsidR="000B4F72" w:rsidRPr="00E74FB5">
        <w:rPr>
          <w:rStyle w:val="Hyperlink"/>
          <w:rFonts w:asciiTheme="minorHAnsi" w:hAnsiTheme="minorHAnsi" w:cs="Arial"/>
          <w:sz w:val="32"/>
          <w:szCs w:val="32"/>
        </w:rPr>
        <w:t>pfa@printcagraphic.dk</w:t>
      </w:r>
      <w:r w:rsidR="001B2AED">
        <w:rPr>
          <w:rStyle w:val="Hyperlink"/>
          <w:rFonts w:asciiTheme="minorHAnsi" w:hAnsiTheme="minorHAnsi" w:cs="Arial"/>
          <w:sz w:val="32"/>
          <w:szCs w:val="32"/>
        </w:rPr>
        <w:fldChar w:fldCharType="end"/>
      </w:r>
    </w:p>
    <w:sectPr w:rsidR="001C23C9" w:rsidRPr="00FD1430" w:rsidSect="006C559A">
      <w:headerReference w:type="default" r:id="rId8"/>
      <w:footerReference w:type="even" r:id="rId9"/>
      <w:footerReference w:type="default" r:id="rId10"/>
      <w:pgSz w:w="11906" w:h="16838" w:code="9"/>
      <w:pgMar w:top="1843" w:right="567" w:bottom="1276" w:left="567" w:header="510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679722" w14:textId="77777777" w:rsidR="00DC294E" w:rsidRDefault="00DC294E">
      <w:r>
        <w:separator/>
      </w:r>
    </w:p>
  </w:endnote>
  <w:endnote w:type="continuationSeparator" w:id="0">
    <w:p w14:paraId="2AD0E5E5" w14:textId="77777777" w:rsidR="00DC294E" w:rsidRDefault="00DC2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DCD4B" w14:textId="77777777" w:rsidR="002D5463" w:rsidRDefault="002D54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89818D" w14:textId="77777777" w:rsidR="002D5463" w:rsidRDefault="002D546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4AD5B" w14:textId="77777777" w:rsidR="00281EAB" w:rsidRDefault="00281EAB">
    <w:pPr>
      <w:pStyle w:val="Footer"/>
    </w:pPr>
    <w:r w:rsidRPr="00281EAB">
      <w:t>J:\Kvalitet\IntranetFormularer\QMS\MRR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87CBE" w14:textId="77777777" w:rsidR="00DC294E" w:rsidRDefault="00DC294E">
      <w:r>
        <w:separator/>
      </w:r>
    </w:p>
  </w:footnote>
  <w:footnote w:type="continuationSeparator" w:id="0">
    <w:p w14:paraId="7DB685EB" w14:textId="77777777" w:rsidR="00DC294E" w:rsidRDefault="00DC29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637"/>
      <w:gridCol w:w="3637"/>
      <w:gridCol w:w="3638"/>
    </w:tblGrid>
    <w:tr w:rsidR="002D5463" w:rsidRPr="007969AB" w14:paraId="72BC696E" w14:textId="77777777" w:rsidTr="006C559A">
      <w:trPr>
        <w:trHeight w:val="1075"/>
      </w:trPr>
      <w:tc>
        <w:tcPr>
          <w:tcW w:w="3637" w:type="dxa"/>
          <w:shd w:val="clear" w:color="auto" w:fill="auto"/>
          <w:vAlign w:val="center"/>
        </w:tcPr>
        <w:p w14:paraId="2954C25F" w14:textId="77777777" w:rsidR="00CE75E4" w:rsidRPr="00E251B0" w:rsidRDefault="00E251B0" w:rsidP="009C4891">
          <w:pPr>
            <w:pStyle w:val="Footer"/>
            <w:ind w:right="360"/>
            <w:jc w:val="center"/>
            <w:rPr>
              <w:rFonts w:asciiTheme="minorHAnsi" w:hAnsiTheme="minorHAnsi"/>
              <w:sz w:val="18"/>
              <w:szCs w:val="18"/>
            </w:rPr>
          </w:pPr>
          <w:r w:rsidRPr="00E251B0">
            <w:rPr>
              <w:rFonts w:asciiTheme="minorHAnsi" w:hAnsiTheme="minorHAnsi"/>
              <w:sz w:val="18"/>
              <w:szCs w:val="18"/>
            </w:rPr>
            <w:t xml:space="preserve">Printca MRR Rev </w:t>
          </w:r>
          <w:r w:rsidR="009C4891">
            <w:rPr>
              <w:rFonts w:asciiTheme="minorHAnsi" w:hAnsiTheme="minorHAnsi"/>
              <w:sz w:val="18"/>
              <w:szCs w:val="18"/>
            </w:rPr>
            <w:t>3</w:t>
          </w:r>
          <w:r w:rsidRPr="00E251B0">
            <w:rPr>
              <w:rFonts w:asciiTheme="minorHAnsi" w:hAnsiTheme="minorHAnsi"/>
              <w:sz w:val="18"/>
              <w:szCs w:val="18"/>
            </w:rPr>
            <w:t xml:space="preserve">. </w:t>
          </w:r>
          <w:r w:rsidR="009C4891">
            <w:rPr>
              <w:rFonts w:asciiTheme="minorHAnsi" w:hAnsiTheme="minorHAnsi"/>
              <w:sz w:val="18"/>
              <w:szCs w:val="18"/>
            </w:rPr>
            <w:t>22</w:t>
          </w:r>
          <w:r w:rsidRPr="00E251B0">
            <w:rPr>
              <w:rFonts w:asciiTheme="minorHAnsi" w:hAnsiTheme="minorHAnsi"/>
              <w:sz w:val="18"/>
              <w:szCs w:val="18"/>
            </w:rPr>
            <w:t>.0</w:t>
          </w:r>
          <w:r w:rsidR="009C4891">
            <w:rPr>
              <w:rFonts w:asciiTheme="minorHAnsi" w:hAnsiTheme="minorHAnsi"/>
              <w:sz w:val="18"/>
              <w:szCs w:val="18"/>
            </w:rPr>
            <w:t>1</w:t>
          </w:r>
          <w:r w:rsidRPr="00E251B0">
            <w:rPr>
              <w:rFonts w:asciiTheme="minorHAnsi" w:hAnsiTheme="minorHAnsi"/>
              <w:sz w:val="18"/>
              <w:szCs w:val="18"/>
            </w:rPr>
            <w:t>.201</w:t>
          </w:r>
          <w:r w:rsidR="009C4891">
            <w:rPr>
              <w:rFonts w:asciiTheme="minorHAnsi" w:hAnsiTheme="minorHAnsi"/>
              <w:sz w:val="18"/>
              <w:szCs w:val="18"/>
            </w:rPr>
            <w:t>4</w:t>
          </w:r>
          <w:r>
            <w:rPr>
              <w:rFonts w:asciiTheme="minorHAnsi" w:hAnsiTheme="minorHAnsi"/>
              <w:sz w:val="18"/>
              <w:szCs w:val="18"/>
            </w:rPr>
            <w:t xml:space="preserve"> /</w:t>
          </w:r>
          <w:r w:rsidRPr="00E251B0">
            <w:rPr>
              <w:rFonts w:asciiTheme="minorHAnsi" w:hAnsiTheme="minorHAnsi"/>
              <w:sz w:val="18"/>
              <w:szCs w:val="18"/>
            </w:rPr>
            <w:t>JHA</w:t>
          </w:r>
        </w:p>
      </w:tc>
      <w:tc>
        <w:tcPr>
          <w:tcW w:w="3637" w:type="dxa"/>
          <w:shd w:val="clear" w:color="auto" w:fill="auto"/>
          <w:vAlign w:val="center"/>
        </w:tcPr>
        <w:p w14:paraId="33B17740" w14:textId="77777777" w:rsidR="00E251B0" w:rsidRDefault="000B4F72" w:rsidP="006C559A">
          <w:pPr>
            <w:pStyle w:val="Title"/>
            <w:rPr>
              <w:rFonts w:asciiTheme="minorHAnsi" w:hAnsiTheme="minorHAnsi" w:cs="Arial"/>
              <w:sz w:val="32"/>
              <w:szCs w:val="32"/>
            </w:rPr>
          </w:pPr>
          <w:r>
            <w:rPr>
              <w:rFonts w:asciiTheme="minorHAnsi" w:hAnsiTheme="minorHAnsi" w:cs="Arial"/>
              <w:sz w:val="32"/>
              <w:szCs w:val="32"/>
            </w:rPr>
            <w:t>PrintcaGRAPHIC</w:t>
          </w:r>
          <w:r w:rsidR="006C559A" w:rsidRPr="006C559A">
            <w:rPr>
              <w:rFonts w:asciiTheme="minorHAnsi" w:hAnsiTheme="minorHAnsi" w:cs="Arial"/>
              <w:sz w:val="32"/>
              <w:szCs w:val="32"/>
            </w:rPr>
            <w:t xml:space="preserve"> </w:t>
          </w:r>
        </w:p>
        <w:p w14:paraId="3A38A9B1" w14:textId="77777777" w:rsidR="002D5463" w:rsidRPr="006C559A" w:rsidRDefault="006C559A" w:rsidP="006C559A">
          <w:pPr>
            <w:pStyle w:val="Title"/>
            <w:rPr>
              <w:rFonts w:asciiTheme="minorHAnsi" w:hAnsiTheme="minorHAnsi"/>
            </w:rPr>
          </w:pPr>
          <w:r w:rsidRPr="006C559A">
            <w:rPr>
              <w:rFonts w:asciiTheme="minorHAnsi" w:hAnsiTheme="minorHAnsi" w:cs="Arial"/>
              <w:sz w:val="32"/>
              <w:szCs w:val="32"/>
            </w:rPr>
            <w:t>PCB Manufacturing Readiness Review (MRR)</w:t>
          </w:r>
        </w:p>
      </w:tc>
      <w:tc>
        <w:tcPr>
          <w:tcW w:w="3638" w:type="dxa"/>
          <w:shd w:val="clear" w:color="auto" w:fill="auto"/>
        </w:tcPr>
        <w:p w14:paraId="2AD2C42B" w14:textId="77777777" w:rsidR="002D5463" w:rsidRPr="007969AB" w:rsidRDefault="002D5463" w:rsidP="006C559A">
          <w:pPr>
            <w:pStyle w:val="Title"/>
            <w:jc w:val="right"/>
            <w:rPr>
              <w:rFonts w:ascii="Garamond" w:hAnsi="Garamond"/>
            </w:rPr>
          </w:pPr>
          <w:r w:rsidRPr="007969AB">
            <w:rPr>
              <w:rStyle w:val="PageNumber"/>
              <w:rFonts w:ascii="Humnst777 BT" w:hAnsi="Humnst777 BT"/>
              <w:b w:val="0"/>
              <w:bCs w:val="0"/>
              <w:sz w:val="20"/>
            </w:rPr>
            <w:t xml:space="preserve"> </w:t>
          </w:r>
          <w:r w:rsidR="00F50750">
            <w:rPr>
              <w:noProof/>
              <w:lang w:val="en-US"/>
            </w:rPr>
            <w:drawing>
              <wp:inline distT="0" distB="0" distL="0" distR="0" wp14:anchorId="38451749" wp14:editId="4D9B1686">
                <wp:extent cx="1647825" cy="952500"/>
                <wp:effectExtent l="0" t="0" r="9525" b="0"/>
                <wp:docPr id="23" name="Billede 1" descr="C:\Users\jha\Desktop\SkrivebordsDoc\PrintcaGraphic Logo\PrintcaGraphicLogo1 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lede 1" descr="C:\Users\jha\Desktop\SkrivebordsDoc\PrintcaGraphic Logo\PrintcaGraphicLogo1 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1258990" w14:textId="77777777" w:rsidR="002D5463" w:rsidRPr="002D0618" w:rsidRDefault="002D5463" w:rsidP="002D0618">
    <w:pPr>
      <w:pStyle w:val="Title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E3C"/>
    <w:multiLevelType w:val="hybridMultilevel"/>
    <w:tmpl w:val="9C0283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DF6EEF"/>
    <w:multiLevelType w:val="hybridMultilevel"/>
    <w:tmpl w:val="4328DAD8"/>
    <w:lvl w:ilvl="0" w:tplc="ECD2B9F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411256"/>
    <w:multiLevelType w:val="hybridMultilevel"/>
    <w:tmpl w:val="748A5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907109"/>
    <w:multiLevelType w:val="hybridMultilevel"/>
    <w:tmpl w:val="47F86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6E1001"/>
    <w:multiLevelType w:val="hybridMultilevel"/>
    <w:tmpl w:val="61E88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9C29F3"/>
    <w:multiLevelType w:val="hybridMultilevel"/>
    <w:tmpl w:val="8CFC2158"/>
    <w:lvl w:ilvl="0" w:tplc="7D3ABF7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80CB634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A410B95"/>
    <w:multiLevelType w:val="hybridMultilevel"/>
    <w:tmpl w:val="1F7E78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ACA16D9"/>
    <w:multiLevelType w:val="hybridMultilevel"/>
    <w:tmpl w:val="4E5C8AEE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997A18"/>
    <w:multiLevelType w:val="hybridMultilevel"/>
    <w:tmpl w:val="73E21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>
      <o:colormru v:ext="edit" colors="#b3943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BasisMinHauptVersion" w:val="0"/>
    <w:docVar w:name="docBasisMinNebenVersion" w:val="0"/>
    <w:docVar w:name="docBasisMinRevision" w:val="0"/>
    <w:docVar w:name="DocVorlage1" w:val="0"/>
  </w:docVars>
  <w:rsids>
    <w:rsidRoot w:val="00DC294E"/>
    <w:rsid w:val="000217AF"/>
    <w:rsid w:val="000504E1"/>
    <w:rsid w:val="00056CCC"/>
    <w:rsid w:val="000618A0"/>
    <w:rsid w:val="00063A0F"/>
    <w:rsid w:val="00063F48"/>
    <w:rsid w:val="000708D5"/>
    <w:rsid w:val="00081807"/>
    <w:rsid w:val="00086277"/>
    <w:rsid w:val="000A2728"/>
    <w:rsid w:val="000A542E"/>
    <w:rsid w:val="000A6B18"/>
    <w:rsid w:val="000B394E"/>
    <w:rsid w:val="000B4F72"/>
    <w:rsid w:val="000B5279"/>
    <w:rsid w:val="000F324A"/>
    <w:rsid w:val="000F6876"/>
    <w:rsid w:val="00102C6E"/>
    <w:rsid w:val="00103D3C"/>
    <w:rsid w:val="00104620"/>
    <w:rsid w:val="001064E5"/>
    <w:rsid w:val="00107A34"/>
    <w:rsid w:val="00120B28"/>
    <w:rsid w:val="00123577"/>
    <w:rsid w:val="0012795E"/>
    <w:rsid w:val="00136D86"/>
    <w:rsid w:val="001433FD"/>
    <w:rsid w:val="00144764"/>
    <w:rsid w:val="00156735"/>
    <w:rsid w:val="00167FB3"/>
    <w:rsid w:val="001744F3"/>
    <w:rsid w:val="00177AE0"/>
    <w:rsid w:val="00191AAF"/>
    <w:rsid w:val="001A0ED2"/>
    <w:rsid w:val="001B2AED"/>
    <w:rsid w:val="001C098C"/>
    <w:rsid w:val="001C23C9"/>
    <w:rsid w:val="001C6285"/>
    <w:rsid w:val="001D1399"/>
    <w:rsid w:val="001E2F03"/>
    <w:rsid w:val="00200ED5"/>
    <w:rsid w:val="00214A45"/>
    <w:rsid w:val="00220AB0"/>
    <w:rsid w:val="00261545"/>
    <w:rsid w:val="00267F5C"/>
    <w:rsid w:val="00271730"/>
    <w:rsid w:val="002759C4"/>
    <w:rsid w:val="002762C6"/>
    <w:rsid w:val="00281EAB"/>
    <w:rsid w:val="00285730"/>
    <w:rsid w:val="002A0EE9"/>
    <w:rsid w:val="002C1D88"/>
    <w:rsid w:val="002C5ADF"/>
    <w:rsid w:val="002D0618"/>
    <w:rsid w:val="002D5463"/>
    <w:rsid w:val="002E6748"/>
    <w:rsid w:val="002E73DB"/>
    <w:rsid w:val="002F78E2"/>
    <w:rsid w:val="00300305"/>
    <w:rsid w:val="003034E6"/>
    <w:rsid w:val="00307491"/>
    <w:rsid w:val="003078F4"/>
    <w:rsid w:val="00324849"/>
    <w:rsid w:val="00332E6E"/>
    <w:rsid w:val="0034648B"/>
    <w:rsid w:val="0037172C"/>
    <w:rsid w:val="003746A3"/>
    <w:rsid w:val="0039126F"/>
    <w:rsid w:val="003A79D4"/>
    <w:rsid w:val="003B55B0"/>
    <w:rsid w:val="003B7B15"/>
    <w:rsid w:val="003C0C3C"/>
    <w:rsid w:val="003C3C3B"/>
    <w:rsid w:val="003E42D3"/>
    <w:rsid w:val="0040769E"/>
    <w:rsid w:val="004330B5"/>
    <w:rsid w:val="00434A7F"/>
    <w:rsid w:val="00436170"/>
    <w:rsid w:val="00442303"/>
    <w:rsid w:val="00442E21"/>
    <w:rsid w:val="00443E9B"/>
    <w:rsid w:val="00451B02"/>
    <w:rsid w:val="00463FB8"/>
    <w:rsid w:val="0046740C"/>
    <w:rsid w:val="00475DBB"/>
    <w:rsid w:val="00477A31"/>
    <w:rsid w:val="00483BAB"/>
    <w:rsid w:val="00497414"/>
    <w:rsid w:val="004A31EA"/>
    <w:rsid w:val="004A3A2C"/>
    <w:rsid w:val="004B4D03"/>
    <w:rsid w:val="004D7C0D"/>
    <w:rsid w:val="004F3EEE"/>
    <w:rsid w:val="0050113D"/>
    <w:rsid w:val="00503CBC"/>
    <w:rsid w:val="00516B8C"/>
    <w:rsid w:val="0052165A"/>
    <w:rsid w:val="005257C0"/>
    <w:rsid w:val="00526435"/>
    <w:rsid w:val="00541861"/>
    <w:rsid w:val="005435D3"/>
    <w:rsid w:val="00551F05"/>
    <w:rsid w:val="00560F4A"/>
    <w:rsid w:val="005717B7"/>
    <w:rsid w:val="00572994"/>
    <w:rsid w:val="00580EDF"/>
    <w:rsid w:val="00583751"/>
    <w:rsid w:val="00583AA1"/>
    <w:rsid w:val="00590864"/>
    <w:rsid w:val="005A3765"/>
    <w:rsid w:val="005A3893"/>
    <w:rsid w:val="005B3B6A"/>
    <w:rsid w:val="005B6BF6"/>
    <w:rsid w:val="005C4F71"/>
    <w:rsid w:val="005E1BBC"/>
    <w:rsid w:val="005E5057"/>
    <w:rsid w:val="005F3362"/>
    <w:rsid w:val="005F52BB"/>
    <w:rsid w:val="005F7EE2"/>
    <w:rsid w:val="00607A4F"/>
    <w:rsid w:val="006103C1"/>
    <w:rsid w:val="00613BE6"/>
    <w:rsid w:val="00626724"/>
    <w:rsid w:val="0062738F"/>
    <w:rsid w:val="0063673C"/>
    <w:rsid w:val="006369F5"/>
    <w:rsid w:val="00662A76"/>
    <w:rsid w:val="00663ED0"/>
    <w:rsid w:val="00671688"/>
    <w:rsid w:val="006873CB"/>
    <w:rsid w:val="006A36BB"/>
    <w:rsid w:val="006B0996"/>
    <w:rsid w:val="006B3FBE"/>
    <w:rsid w:val="006B5016"/>
    <w:rsid w:val="006C1CEF"/>
    <w:rsid w:val="006C2C61"/>
    <w:rsid w:val="006C2D6F"/>
    <w:rsid w:val="006C4E22"/>
    <w:rsid w:val="006C559A"/>
    <w:rsid w:val="006D1B97"/>
    <w:rsid w:val="006D5A5B"/>
    <w:rsid w:val="006E3E7F"/>
    <w:rsid w:val="006F0EE5"/>
    <w:rsid w:val="006F2B5C"/>
    <w:rsid w:val="006F5FC2"/>
    <w:rsid w:val="006F6CE0"/>
    <w:rsid w:val="00706704"/>
    <w:rsid w:val="00710CC5"/>
    <w:rsid w:val="00714377"/>
    <w:rsid w:val="007235A8"/>
    <w:rsid w:val="007423EF"/>
    <w:rsid w:val="007424D8"/>
    <w:rsid w:val="00753E7E"/>
    <w:rsid w:val="007635B0"/>
    <w:rsid w:val="007668D2"/>
    <w:rsid w:val="007764A8"/>
    <w:rsid w:val="0077715F"/>
    <w:rsid w:val="00782330"/>
    <w:rsid w:val="00782BDA"/>
    <w:rsid w:val="007969AB"/>
    <w:rsid w:val="007A141B"/>
    <w:rsid w:val="007A4E7A"/>
    <w:rsid w:val="007B2235"/>
    <w:rsid w:val="007C48BE"/>
    <w:rsid w:val="007C5A87"/>
    <w:rsid w:val="007D5873"/>
    <w:rsid w:val="007E107C"/>
    <w:rsid w:val="007F1EC4"/>
    <w:rsid w:val="007F3EA8"/>
    <w:rsid w:val="007F6D6B"/>
    <w:rsid w:val="008007E1"/>
    <w:rsid w:val="00801A34"/>
    <w:rsid w:val="00805783"/>
    <w:rsid w:val="00814E32"/>
    <w:rsid w:val="0083709B"/>
    <w:rsid w:val="008704B3"/>
    <w:rsid w:val="008753FF"/>
    <w:rsid w:val="00882146"/>
    <w:rsid w:val="00883525"/>
    <w:rsid w:val="00891629"/>
    <w:rsid w:val="008A0016"/>
    <w:rsid w:val="008A38B3"/>
    <w:rsid w:val="008B10C6"/>
    <w:rsid w:val="008B45D2"/>
    <w:rsid w:val="008C4618"/>
    <w:rsid w:val="008C7787"/>
    <w:rsid w:val="008D14E1"/>
    <w:rsid w:val="00911792"/>
    <w:rsid w:val="00912539"/>
    <w:rsid w:val="00917B72"/>
    <w:rsid w:val="00922804"/>
    <w:rsid w:val="00923FFA"/>
    <w:rsid w:val="00924677"/>
    <w:rsid w:val="00926B89"/>
    <w:rsid w:val="009338AE"/>
    <w:rsid w:val="00934348"/>
    <w:rsid w:val="009403FD"/>
    <w:rsid w:val="00946CEA"/>
    <w:rsid w:val="00954D6F"/>
    <w:rsid w:val="00957EEB"/>
    <w:rsid w:val="00962AF8"/>
    <w:rsid w:val="009655EF"/>
    <w:rsid w:val="00973283"/>
    <w:rsid w:val="009732E9"/>
    <w:rsid w:val="00986184"/>
    <w:rsid w:val="00993C10"/>
    <w:rsid w:val="009B25FF"/>
    <w:rsid w:val="009B27F4"/>
    <w:rsid w:val="009B2DFF"/>
    <w:rsid w:val="009C33A8"/>
    <w:rsid w:val="009C4891"/>
    <w:rsid w:val="009C4B47"/>
    <w:rsid w:val="009C59CF"/>
    <w:rsid w:val="009C7CF5"/>
    <w:rsid w:val="009D09B0"/>
    <w:rsid w:val="009E3B69"/>
    <w:rsid w:val="009E60F8"/>
    <w:rsid w:val="009E6DBE"/>
    <w:rsid w:val="009F217F"/>
    <w:rsid w:val="009F3484"/>
    <w:rsid w:val="009F3EDB"/>
    <w:rsid w:val="00A00F6D"/>
    <w:rsid w:val="00A01478"/>
    <w:rsid w:val="00A11AD0"/>
    <w:rsid w:val="00A13074"/>
    <w:rsid w:val="00A23BF0"/>
    <w:rsid w:val="00A302DF"/>
    <w:rsid w:val="00A31314"/>
    <w:rsid w:val="00A319AE"/>
    <w:rsid w:val="00A43FA8"/>
    <w:rsid w:val="00A44414"/>
    <w:rsid w:val="00A500E2"/>
    <w:rsid w:val="00A522D4"/>
    <w:rsid w:val="00A65096"/>
    <w:rsid w:val="00A6636B"/>
    <w:rsid w:val="00A73157"/>
    <w:rsid w:val="00A85BAA"/>
    <w:rsid w:val="00A90F72"/>
    <w:rsid w:val="00A92DE2"/>
    <w:rsid w:val="00A94FF5"/>
    <w:rsid w:val="00AA22B1"/>
    <w:rsid w:val="00AB4AEB"/>
    <w:rsid w:val="00AB7525"/>
    <w:rsid w:val="00AC0CA6"/>
    <w:rsid w:val="00AD2F1A"/>
    <w:rsid w:val="00AE1457"/>
    <w:rsid w:val="00AE5841"/>
    <w:rsid w:val="00AF1B2A"/>
    <w:rsid w:val="00AF2827"/>
    <w:rsid w:val="00AF74E7"/>
    <w:rsid w:val="00B03635"/>
    <w:rsid w:val="00B06F52"/>
    <w:rsid w:val="00B10AE3"/>
    <w:rsid w:val="00B15464"/>
    <w:rsid w:val="00B31B3A"/>
    <w:rsid w:val="00B334FC"/>
    <w:rsid w:val="00B37637"/>
    <w:rsid w:val="00B44D37"/>
    <w:rsid w:val="00B5106D"/>
    <w:rsid w:val="00B729E5"/>
    <w:rsid w:val="00B74B19"/>
    <w:rsid w:val="00B86636"/>
    <w:rsid w:val="00B94B2E"/>
    <w:rsid w:val="00BA6F4D"/>
    <w:rsid w:val="00BB10FF"/>
    <w:rsid w:val="00BD0DE6"/>
    <w:rsid w:val="00BD1C40"/>
    <w:rsid w:val="00BD2584"/>
    <w:rsid w:val="00BD2D54"/>
    <w:rsid w:val="00BD3703"/>
    <w:rsid w:val="00BE0D67"/>
    <w:rsid w:val="00BE63A6"/>
    <w:rsid w:val="00BE7134"/>
    <w:rsid w:val="00BF7AF3"/>
    <w:rsid w:val="00C0599A"/>
    <w:rsid w:val="00C20577"/>
    <w:rsid w:val="00C2078F"/>
    <w:rsid w:val="00C22102"/>
    <w:rsid w:val="00C27751"/>
    <w:rsid w:val="00C3089F"/>
    <w:rsid w:val="00C3257B"/>
    <w:rsid w:val="00C339BE"/>
    <w:rsid w:val="00C35173"/>
    <w:rsid w:val="00C43058"/>
    <w:rsid w:val="00C52BD2"/>
    <w:rsid w:val="00C62B1D"/>
    <w:rsid w:val="00C63534"/>
    <w:rsid w:val="00C6402A"/>
    <w:rsid w:val="00C704E8"/>
    <w:rsid w:val="00C710A1"/>
    <w:rsid w:val="00C83EE2"/>
    <w:rsid w:val="00C85F16"/>
    <w:rsid w:val="00CB0516"/>
    <w:rsid w:val="00CD2730"/>
    <w:rsid w:val="00CE485A"/>
    <w:rsid w:val="00CE75E4"/>
    <w:rsid w:val="00CF3AD9"/>
    <w:rsid w:val="00CF78A5"/>
    <w:rsid w:val="00D06006"/>
    <w:rsid w:val="00D35383"/>
    <w:rsid w:val="00D3571C"/>
    <w:rsid w:val="00D379A5"/>
    <w:rsid w:val="00D41C16"/>
    <w:rsid w:val="00D5674B"/>
    <w:rsid w:val="00DB6A3A"/>
    <w:rsid w:val="00DC294E"/>
    <w:rsid w:val="00DC509C"/>
    <w:rsid w:val="00DD1FE0"/>
    <w:rsid w:val="00DD7B11"/>
    <w:rsid w:val="00DE1767"/>
    <w:rsid w:val="00DE1D3A"/>
    <w:rsid w:val="00DE495A"/>
    <w:rsid w:val="00DF34BD"/>
    <w:rsid w:val="00E0678C"/>
    <w:rsid w:val="00E166EE"/>
    <w:rsid w:val="00E17EC3"/>
    <w:rsid w:val="00E17F47"/>
    <w:rsid w:val="00E251B0"/>
    <w:rsid w:val="00E352A8"/>
    <w:rsid w:val="00E52170"/>
    <w:rsid w:val="00E5518D"/>
    <w:rsid w:val="00E56865"/>
    <w:rsid w:val="00E76D6C"/>
    <w:rsid w:val="00E818B4"/>
    <w:rsid w:val="00EB316F"/>
    <w:rsid w:val="00EB5928"/>
    <w:rsid w:val="00EC106C"/>
    <w:rsid w:val="00ED7970"/>
    <w:rsid w:val="00ED7F8D"/>
    <w:rsid w:val="00F24988"/>
    <w:rsid w:val="00F4361B"/>
    <w:rsid w:val="00F50750"/>
    <w:rsid w:val="00F6450C"/>
    <w:rsid w:val="00F75BEA"/>
    <w:rsid w:val="00F77FBD"/>
    <w:rsid w:val="00F82395"/>
    <w:rsid w:val="00F90D36"/>
    <w:rsid w:val="00F93C3F"/>
    <w:rsid w:val="00FA0463"/>
    <w:rsid w:val="00FA32E3"/>
    <w:rsid w:val="00FA49A5"/>
    <w:rsid w:val="00FC0B57"/>
    <w:rsid w:val="00FC5139"/>
    <w:rsid w:val="00FC551A"/>
    <w:rsid w:val="00FD1430"/>
    <w:rsid w:val="00FD422F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b39439"/>
    </o:shapedefaults>
    <o:shapelayout v:ext="edit">
      <o:idmap v:ext="edit" data="1"/>
    </o:shapelayout>
  </w:shapeDefaults>
  <w:decimalSymbol w:val="."/>
  <w:listSeparator w:val=","/>
  <w14:docId w14:val="3067E7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umnst777 BT" w:hAnsi="Humnst777 BT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80"/>
      <w:outlineLvl w:val="0"/>
    </w:pPr>
    <w:rPr>
      <w:b/>
      <w:sz w:val="3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B39439"/>
      <w:u w:val="none"/>
    </w:rPr>
  </w:style>
  <w:style w:type="character" w:styleId="FollowedHyperlink">
    <w:name w:val="FollowedHyperlink"/>
    <w:rPr>
      <w:color w:val="B39439"/>
      <w:u w:val="none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bCs/>
      <w:sz w:val="24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rPr>
      <w:rFonts w:ascii="Times New Roman" w:hAnsi="Times New Roman"/>
      <w:b/>
      <w:bCs/>
      <w:sz w:val="24"/>
      <w:u w:val="single"/>
    </w:rPr>
  </w:style>
  <w:style w:type="table" w:styleId="TableGrid">
    <w:name w:val="Table Grid"/>
    <w:basedOn w:val="TableNormal"/>
    <w:rsid w:val="00C52B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C51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umnst777 BT" w:hAnsi="Humnst777 BT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80"/>
      <w:outlineLvl w:val="0"/>
    </w:pPr>
    <w:rPr>
      <w:b/>
      <w:sz w:val="3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B39439"/>
      <w:u w:val="none"/>
    </w:rPr>
  </w:style>
  <w:style w:type="character" w:styleId="FollowedHyperlink">
    <w:name w:val="FollowedHyperlink"/>
    <w:rPr>
      <w:color w:val="B39439"/>
      <w:u w:val="none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bCs/>
      <w:sz w:val="24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rPr>
      <w:rFonts w:ascii="Times New Roman" w:hAnsi="Times New Roman"/>
      <w:b/>
      <w:bCs/>
      <w:sz w:val="24"/>
      <w:u w:val="single"/>
    </w:rPr>
  </w:style>
  <w:style w:type="table" w:styleId="TableGrid">
    <w:name w:val="Table Grid"/>
    <w:basedOn w:val="TableNormal"/>
    <w:rsid w:val="00C52B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C5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2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rvsbs\grupper\Kvalitet\IntranetFormularer\QMS\MRR\Printca%20MRR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\\srvsbs\grupper\Kvalitet\IntranetFormularer\QMS\MRR\Printca MRR.dotx</Template>
  <TotalTime>10</TotalTime>
  <Pages>2</Pages>
  <Words>265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PCB Manufacturing review</vt:lpstr>
    </vt:vector>
  </TitlesOfParts>
  <Company>Java Jive Design Group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PCB Manufacturing review</dc:title>
  <dc:creator>Helle Wosylus Munk (Printca PCB)</dc:creator>
  <cp:lastModifiedBy>Karl Kaas</cp:lastModifiedBy>
  <cp:revision>4</cp:revision>
  <cp:lastPrinted>2013-06-17T12:13:00Z</cp:lastPrinted>
  <dcterms:created xsi:type="dcterms:W3CDTF">2014-03-20T10:27:00Z</dcterms:created>
  <dcterms:modified xsi:type="dcterms:W3CDTF">2014-03-24T13:16:00Z</dcterms:modified>
</cp:coreProperties>
</file>
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4252"/>
        <w:gridCol w:w="4820"/>
      </w:tblGrid>
      <w:tr w:rsidR="00E045DA" w:rsidRPr="009F5070">
        <w:trPr>
          <w:cantSplit/>
          <w:trHeight w:val="6215"/>
        </w:trPr>
        <w:tc>
          <w:tcPr>
            <w:tcW w:w="4252" w:type="dxa"/>
            <w:tcBorders>
              <w:bottom w:val="nil"/>
            </w:tcBorders>
            <w:vAlign w:val="bottom"/>
          </w:tcPr>
          <w:p w:rsidR="00E045DA" w:rsidRPr="009F5070" w:rsidRDefault="00E045DA" w:rsidP="00E574AF">
            <w:pPr>
              <w:ind w:right="-108"/>
              <w:jc w:val="right"/>
              <w:rPr>
                <w:lang w:val="en-GB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</w:tr>
      <w:tr w:rsidR="00E045DA" w:rsidRPr="009F5070">
        <w:trPr>
          <w:cantSplit/>
          <w:trHeight w:hRule="exact" w:val="556"/>
        </w:trPr>
        <w:tc>
          <w:tcPr>
            <w:tcW w:w="4252" w:type="dxa"/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  <w:tc>
          <w:tcPr>
            <w:tcW w:w="4820" w:type="dxa"/>
          </w:tcPr>
          <w:p w:rsidR="00E045DA" w:rsidRPr="009F5070" w:rsidRDefault="00E045DA" w:rsidP="00CD1FBE">
            <w:pPr>
              <w:rPr>
                <w:noProof/>
                <w:lang w:val="en-GB"/>
              </w:rPr>
            </w:pPr>
          </w:p>
        </w:tc>
      </w:tr>
      <w:tr w:rsidR="006621AC" w:rsidRPr="009F5070">
        <w:trPr>
          <w:cantSplit/>
          <w:trHeight w:val="441"/>
        </w:trPr>
        <w:tc>
          <w:tcPr>
            <w:tcW w:w="4252" w:type="dxa"/>
          </w:tcPr>
          <w:p w:rsidR="006621AC" w:rsidRPr="009F5070" w:rsidRDefault="006621AC" w:rsidP="00CD1FBE">
            <w:pPr>
              <w:rPr>
                <w:noProof/>
                <w:lang w:val="en-GB"/>
              </w:rPr>
            </w:pPr>
          </w:p>
        </w:tc>
        <w:tc>
          <w:tcPr>
            <w:tcW w:w="4820" w:type="dxa"/>
          </w:tcPr>
          <w:p w:rsidR="006621AC" w:rsidRPr="009F5070" w:rsidRDefault="006621AC" w:rsidP="00CD1FBE">
            <w:pPr>
              <w:rPr>
                <w:noProof/>
                <w:lang w:val="en-GB"/>
              </w:rPr>
            </w:pPr>
          </w:p>
        </w:tc>
      </w:tr>
      <w:tr w:rsidR="00E045DA" w:rsidRPr="009F5070">
        <w:trPr>
          <w:cantSplit/>
          <w:trHeight w:hRule="exact" w:val="3925"/>
        </w:trPr>
        <w:tc>
          <w:tcPr>
            <w:tcW w:w="4252" w:type="dxa"/>
          </w:tcPr>
          <w:p w:rsidR="00BB37A1" w:rsidRPr="009F5070" w:rsidRDefault="00BB37A1" w:rsidP="00C76666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BB37A1" w:rsidRPr="009F5070" w:rsidRDefault="00BB37A1" w:rsidP="00BB37A1">
            <w:pPr>
              <w:rPr>
                <w:lang w:val="en-GB"/>
              </w:rPr>
            </w:pPr>
          </w:p>
          <w:p w:rsidR="00E045DA" w:rsidRPr="009F5070" w:rsidRDefault="00E045DA" w:rsidP="00BB37A1">
            <w:pPr>
              <w:tabs>
                <w:tab w:val="left" w:pos="3236"/>
              </w:tabs>
              <w:rPr>
                <w:lang w:val="en-GB"/>
              </w:rPr>
            </w:pPr>
          </w:p>
        </w:tc>
        <w:tc>
          <w:tcPr>
            <w:tcW w:w="4820" w:type="dxa"/>
          </w:tcPr>
          <w:p w:rsidR="0049022F" w:rsidRDefault="0049022F" w:rsidP="00402DB7">
            <w:pPr>
              <w:pStyle w:val="Tit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Review </w:t>
            </w:r>
            <w:r>
              <w:rPr>
                <w:lang w:val="en-GB"/>
              </w:rPr>
              <w:br/>
              <w:t>Minutes of Meeting</w:t>
            </w:r>
          </w:p>
          <w:p w:rsidR="002A7CBE" w:rsidRPr="0049022F" w:rsidRDefault="0049022F" w:rsidP="0049022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lang w:val="en-GB"/>
              </w:rPr>
              <w:br/>
            </w:r>
            <w:r w:rsidR="009B3CF7">
              <w:rPr>
                <w:sz w:val="24"/>
                <w:szCs w:val="24"/>
                <w:lang w:val="en-GB"/>
              </w:rPr>
              <w:t xml:space="preserve">TSP Release </w:t>
            </w:r>
            <w:r w:rsidR="001610A1">
              <w:rPr>
                <w:sz w:val="24"/>
                <w:szCs w:val="24"/>
                <w:lang w:val="en-GB"/>
              </w:rPr>
              <w:t>Layout</w:t>
            </w:r>
          </w:p>
          <w:p w:rsidR="00E045DA" w:rsidRPr="009F5070" w:rsidRDefault="00402DB7" w:rsidP="00490BB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</w:t>
            </w:r>
          </w:p>
        </w:tc>
      </w:tr>
      <w:tr w:rsidR="00E045DA" w:rsidRPr="009F5070">
        <w:trPr>
          <w:cantSplit/>
          <w:trHeight w:hRule="exact" w:val="1709"/>
        </w:trPr>
        <w:tc>
          <w:tcPr>
            <w:tcW w:w="4252" w:type="dxa"/>
            <w:vAlign w:val="bottom"/>
          </w:tcPr>
          <w:p w:rsidR="00E045DA" w:rsidRPr="009F5070" w:rsidRDefault="00E045DA" w:rsidP="00CD1FBE">
            <w:pPr>
              <w:rPr>
                <w:lang w:val="en-GB"/>
              </w:rPr>
            </w:pPr>
          </w:p>
        </w:tc>
        <w:tc>
          <w:tcPr>
            <w:tcW w:w="4820" w:type="dxa"/>
            <w:vAlign w:val="bottom"/>
          </w:tcPr>
          <w:p w:rsidR="00D458A4" w:rsidRPr="009F5070" w:rsidRDefault="00234387" w:rsidP="00D458A4">
            <w:pPr>
              <w:rPr>
                <w:lang w:val="en-GB"/>
              </w:rPr>
            </w:pPr>
            <w:r>
              <w:rPr>
                <w:lang w:val="en-GB"/>
              </w:rPr>
              <w:t xml:space="preserve">Work Product for review: </w:t>
            </w:r>
            <w:r w:rsidR="00D458A4" w:rsidRPr="009F5070">
              <w:rPr>
                <w:lang w:val="en-GB"/>
              </w:rPr>
              <w:t xml:space="preserve"> </w:t>
            </w:r>
          </w:p>
          <w:p w:rsidR="00E045DA" w:rsidRPr="009F5070" w:rsidRDefault="00D458A4" w:rsidP="00D458A4">
            <w:pPr>
              <w:rPr>
                <w:lang w:val="en-GB"/>
              </w:rPr>
            </w:pPr>
            <w:r w:rsidRPr="009F5070">
              <w:rPr>
                <w:lang w:val="en-GB"/>
              </w:rPr>
              <w:t xml:space="preserve">Date: </w:t>
            </w:r>
            <w:r w:rsidR="00557CEA">
              <w:rPr>
                <w:noProof/>
                <w:lang w:val="en-GB"/>
              </w:rPr>
              <w:fldChar w:fldCharType="begin"/>
            </w:r>
            <w:r w:rsidR="00557CEA">
              <w:rPr>
                <w:noProof/>
                <w:lang w:val="en-GB"/>
              </w:rPr>
              <w:instrText xml:space="preserve"> DOCPROPERTY  EgosDate  \* MERGEFORMAT </w:instrText>
            </w:r>
            <w:r w:rsidR="00557CEA">
              <w:rPr>
                <w:noProof/>
                <w:lang w:val="en-GB"/>
              </w:rPr>
              <w:fldChar w:fldCharType="separate"/>
            </w:r>
            <w:r w:rsidR="00530774">
              <w:rPr>
                <w:noProof/>
                <w:lang w:val="en-GB"/>
              </w:rPr>
              <w:t>2020-04-06</w:t>
            </w:r>
            <w:r w:rsidR="00557CEA">
              <w:rPr>
                <w:noProof/>
                <w:lang w:val="en-GB"/>
              </w:rPr>
              <w:fldChar w:fldCharType="end"/>
            </w:r>
          </w:p>
        </w:tc>
      </w:tr>
    </w:tbl>
    <w:p w:rsidR="00CC0942" w:rsidRPr="009F5070" w:rsidRDefault="00CC0942">
      <w:pPr>
        <w:rPr>
          <w:lang w:val="en-GB"/>
        </w:rPr>
        <w:sectPr w:rsidR="00CC0942" w:rsidRPr="009F5070" w:rsidSect="00C43248">
          <w:headerReference w:type="default" r:id="rId8"/>
          <w:pgSz w:w="11907" w:h="16840" w:code="9"/>
          <w:pgMar w:top="1418" w:right="1418" w:bottom="1418" w:left="1701" w:header="964" w:footer="964" w:gutter="0"/>
          <w:cols w:space="720"/>
        </w:sectPr>
      </w:pPr>
    </w:p>
    <w:p w:rsidR="00402DB7" w:rsidRPr="005B4074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bookmarkStart w:id="0" w:name="_Toc527103921"/>
      <w:r w:rsidRPr="005B4074">
        <w:lastRenderedPageBreak/>
        <w:t>Scope of Work</w:t>
      </w:r>
      <w:bookmarkEnd w:id="0"/>
    </w:p>
    <w:p w:rsidR="00402DB7" w:rsidRPr="00832188" w:rsidRDefault="00402DB7" w:rsidP="00402DB7">
      <w:r w:rsidRPr="00832188">
        <w:rPr>
          <w:noProof/>
        </w:rPr>
        <w:t xml:space="preserve">These are the minutes from the review regarding </w:t>
      </w:r>
      <w:r w:rsidR="000F56DB">
        <w:rPr>
          <w:noProof/>
        </w:rPr>
        <w:t xml:space="preserve">TCP release </w:t>
      </w:r>
      <w:r w:rsidR="000F56DB">
        <w:t>Schematic</w:t>
      </w:r>
      <w:r w:rsidRPr="00832188">
        <w:t>.</w:t>
      </w:r>
    </w:p>
    <w:p w:rsidR="00402DB7" w:rsidRPr="00832188" w:rsidRDefault="00402DB7" w:rsidP="00402DB7">
      <w:pPr>
        <w:rPr>
          <w:noProof/>
        </w:rPr>
      </w:pPr>
      <w:r w:rsidRPr="00832188">
        <w:rPr>
          <w:noProof/>
        </w:rPr>
        <w:t xml:space="preserve">The matters appeared during the review will be </w:t>
      </w:r>
      <w:r w:rsidR="002602D8">
        <w:rPr>
          <w:noProof/>
        </w:rPr>
        <w:t xml:space="preserve">treated by the author or by the </w:t>
      </w:r>
      <w:r w:rsidRPr="00832188">
        <w:rPr>
          <w:noProof/>
        </w:rPr>
        <w:t>responsible</w:t>
      </w:r>
      <w:r w:rsidR="002602D8">
        <w:rPr>
          <w:noProof/>
        </w:rPr>
        <w:t xml:space="preserve"> person</w:t>
      </w:r>
      <w:r w:rsidRPr="00832188">
        <w:rPr>
          <w:noProof/>
        </w:rPr>
        <w:t>, and you will later be informed about the conclusion of the matters.</w:t>
      </w:r>
    </w:p>
    <w:p w:rsidR="00402DB7" w:rsidRPr="00137E5C" w:rsidRDefault="00402DB7" w:rsidP="00402DB7">
      <w:pPr>
        <w:rPr>
          <w:noProof/>
        </w:rPr>
      </w:pPr>
      <w:r w:rsidRPr="00137E5C">
        <w:rPr>
          <w:noProof/>
        </w:rPr>
        <w:t>Should you have comments on any of the following points pl</w:t>
      </w:r>
      <w:r>
        <w:rPr>
          <w:noProof/>
        </w:rPr>
        <w:t xml:space="preserve">ease involve the </w:t>
      </w:r>
      <w:r w:rsidR="00934E2A">
        <w:rPr>
          <w:noProof/>
        </w:rPr>
        <w:t>Review leader</w:t>
      </w:r>
      <w:r>
        <w:rPr>
          <w:noProof/>
        </w:rPr>
        <w:t xml:space="preserve"> of this review meeting no later that 2 days after the Meeting of Minutes have been puplished to the team.</w:t>
      </w:r>
    </w:p>
    <w:p w:rsidR="00402DB7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r>
        <w:t>Meeting Result</w:t>
      </w:r>
    </w:p>
    <w:p w:rsidR="00402DB7" w:rsidRDefault="00402DB7" w:rsidP="00402DB7"/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2989"/>
        <w:gridCol w:w="5800"/>
      </w:tblGrid>
      <w:tr w:rsidR="00402DB7" w:rsidRPr="00701BEB" w:rsidTr="009B3CF7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pPr>
              <w:rPr>
                <w:b/>
              </w:rPr>
            </w:pPr>
            <w:r w:rsidRPr="004A7793">
              <w:rPr>
                <w:noProof/>
              </w:rPr>
              <w:t>Participants</w:t>
            </w:r>
          </w:p>
        </w:tc>
        <w:tc>
          <w:tcPr>
            <w:tcW w:w="5800" w:type="dxa"/>
          </w:tcPr>
          <w:p w:rsidR="00402DB7" w:rsidRPr="00701BEB" w:rsidRDefault="000F56DB" w:rsidP="005B24F0">
            <w:pPr>
              <w:rPr>
                <w:b/>
                <w:lang w:val="da-DK"/>
              </w:rPr>
            </w:pPr>
            <w:r w:rsidRPr="00701BEB">
              <w:rPr>
                <w:lang w:val="da-DK"/>
              </w:rPr>
              <w:t>SKHO,BGS,KAMA</w:t>
            </w:r>
            <w:r w:rsidR="009B3CF7" w:rsidRPr="00701BEB">
              <w:rPr>
                <w:lang w:val="da-DK"/>
              </w:rPr>
              <w:t>,AMN</w:t>
            </w:r>
            <w:r w:rsidR="00701BEB" w:rsidRPr="00701BEB">
              <w:rPr>
                <w:lang w:val="da-DK"/>
              </w:rPr>
              <w:t>,JBJ,RABN</w:t>
            </w:r>
          </w:p>
        </w:tc>
      </w:tr>
      <w:tr w:rsidR="00402DB7" w:rsidRPr="004A7793" w:rsidTr="009B3CF7">
        <w:trPr>
          <w:trHeight w:val="458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Review leader/ moderator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SKHO</w:t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Author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SKHO</w:t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Project name</w:t>
            </w:r>
          </w:p>
        </w:tc>
        <w:tc>
          <w:tcPr>
            <w:tcW w:w="5800" w:type="dxa"/>
          </w:tcPr>
          <w:p w:rsidR="00402DB7" w:rsidRPr="004A7793" w:rsidRDefault="0063695C" w:rsidP="005B24F0">
            <w:r>
              <w:t xml:space="preserve">TCP release PCB </w:t>
            </w:r>
          </w:p>
        </w:tc>
      </w:tr>
      <w:tr w:rsidR="00402DB7" w:rsidRPr="004A7793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pPr>
              <w:rPr>
                <w:noProof/>
              </w:rPr>
            </w:pPr>
            <w:r>
              <w:rPr>
                <w:noProof/>
              </w:rPr>
              <w:t>Scope of review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 xml:space="preserve">Review of TSP release Schematic </w:t>
            </w:r>
          </w:p>
        </w:tc>
      </w:tr>
      <w:tr w:rsidR="00402DB7" w:rsidRPr="00174C9B" w:rsidTr="005B24F0">
        <w:trPr>
          <w:trHeight w:val="447"/>
        </w:trPr>
        <w:tc>
          <w:tcPr>
            <w:tcW w:w="2989" w:type="dxa"/>
          </w:tcPr>
          <w:p w:rsidR="00402DB7" w:rsidRPr="004A7793" w:rsidRDefault="00402DB7" w:rsidP="005B24F0">
            <w:r w:rsidRPr="004A7793">
              <w:rPr>
                <w:noProof/>
              </w:rPr>
              <w:t>Date, time</w:t>
            </w:r>
          </w:p>
        </w:tc>
        <w:tc>
          <w:tcPr>
            <w:tcW w:w="5800" w:type="dxa"/>
          </w:tcPr>
          <w:p w:rsidR="00402DB7" w:rsidRPr="004A7793" w:rsidRDefault="009B3CF7" w:rsidP="005B24F0">
            <w:r>
              <w:t>22/04-2020</w:t>
            </w:r>
          </w:p>
        </w:tc>
      </w:tr>
    </w:tbl>
    <w:p w:rsidR="00402DB7" w:rsidRPr="00381EAB" w:rsidRDefault="00402DB7" w:rsidP="00402DB7">
      <w:pPr>
        <w:pStyle w:val="Heading3"/>
        <w:numPr>
          <w:ilvl w:val="0"/>
          <w:numId w:val="0"/>
        </w:num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1450"/>
        <w:gridCol w:w="4299"/>
      </w:tblGrid>
      <w:tr w:rsidR="00402DB7" w:rsidRPr="004A7793" w:rsidTr="0095350A">
        <w:trPr>
          <w:trHeight w:val="231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Conclusion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Status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4A7793">
              <w:rPr>
                <w:rFonts w:ascii="Arial" w:hAnsi="Arial" w:cs="Arial"/>
                <w:b/>
                <w:bCs/>
                <w:noProof/>
              </w:rPr>
              <w:t>Comments</w:t>
            </w:r>
          </w:p>
        </w:tc>
      </w:tr>
      <w:tr w:rsidR="00402DB7" w:rsidRPr="00174C9B" w:rsidTr="0095350A">
        <w:trPr>
          <w:trHeight w:val="693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The review was approved by all participants?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934E2A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GB"/>
              </w:rPr>
            </w:pPr>
            <w:r w:rsidRPr="009B3CF7">
              <w:rPr>
                <w:noProof/>
                <w:lang w:val="en-GB"/>
              </w:rPr>
              <w:t>Approved with corrections</w:t>
            </w:r>
          </w:p>
        </w:tc>
      </w:tr>
      <w:tr w:rsidR="00402DB7" w:rsidRPr="004A7793" w:rsidTr="0095350A">
        <w:trPr>
          <w:trHeight w:val="462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Are there any RISK</w:t>
            </w:r>
            <w:r w:rsidRPr="004A7793">
              <w:rPr>
                <w:rFonts w:ascii="Arial" w:hAnsi="Arial" w:cs="Arial"/>
                <w:noProof/>
              </w:rPr>
              <w:t>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No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693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Do all findings have a responsible person?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462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  <w:lang w:val="en-GB"/>
              </w:rPr>
            </w:pPr>
            <w:r w:rsidRPr="004A7793">
              <w:rPr>
                <w:rFonts w:ascii="Arial" w:hAnsi="Arial" w:cs="Arial"/>
                <w:noProof/>
                <w:lang w:val="en-GB"/>
              </w:rPr>
              <w:t>Is there a deadline on all findings?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Yes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02DB7" w:rsidRPr="004A7793" w:rsidTr="0095350A">
        <w:trPr>
          <w:trHeight w:val="231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rPr>
                <w:rFonts w:ascii="Arial" w:hAnsi="Arial" w:cs="Arial"/>
                <w:noProof/>
              </w:rPr>
            </w:pPr>
            <w:r w:rsidRPr="004A7793">
              <w:rPr>
                <w:rFonts w:ascii="Arial" w:hAnsi="Arial" w:cs="Arial"/>
                <w:noProof/>
              </w:rPr>
              <w:t>Any other matters?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Pr="004A7793" w:rsidRDefault="009B3CF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hanging="163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No 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934E2A" w:rsidRDefault="00402DB7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</w:tbl>
    <w:p w:rsidR="00402DB7" w:rsidRDefault="00402DB7" w:rsidP="00402DB7"/>
    <w:p w:rsidR="00402DB7" w:rsidRDefault="00402DB7" w:rsidP="00402DB7">
      <w:pPr>
        <w:pStyle w:val="Heading1"/>
        <w:pageBreakBefore w:val="0"/>
        <w:pBdr>
          <w:top w:val="none" w:sz="0" w:space="0" w:color="auto"/>
          <w:left w:val="none" w:sz="0" w:space="0" w:color="auto"/>
          <w:bottom w:val="none" w:sz="0" w:space="0" w:color="auto"/>
        </w:pBdr>
        <w:tabs>
          <w:tab w:val="clear" w:pos="432"/>
        </w:tabs>
        <w:spacing w:before="240" w:after="0" w:line="259" w:lineRule="auto"/>
        <w:ind w:left="357" w:hanging="357"/>
        <w:jc w:val="left"/>
      </w:pPr>
      <w:r>
        <w:t>Findings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1843"/>
        <w:gridCol w:w="1276"/>
        <w:gridCol w:w="1276"/>
      </w:tblGrid>
      <w:tr w:rsidR="00402DB7" w:rsidTr="00390508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5B24F0">
            <w:pPr>
              <w:pStyle w:val="BulletText1"/>
              <w:numPr>
                <w:ilvl w:val="0"/>
                <w:numId w:val="0"/>
              </w:numPr>
              <w:spacing w:before="0" w:after="0"/>
              <w:ind w:left="426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Responsible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ind w:left="33" w:hanging="33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Deadline</w:t>
            </w:r>
          </w:p>
        </w:tc>
      </w:tr>
      <w:tr w:rsidR="00402DB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E2A" w:rsidRPr="009B3CF7" w:rsidRDefault="001610A1" w:rsidP="00934E2A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Jakob: alle holes Ø2.2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E2A" w:rsidRPr="009B3CF7" w:rsidRDefault="001610A1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Done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9B3CF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SKHO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my]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[dmy]</w:t>
            </w:r>
            <w:r>
              <w:rPr>
                <w:noProof/>
              </w:rPr>
              <w:fldChar w:fldCharType="end"/>
            </w:r>
          </w:p>
        </w:tc>
      </w:tr>
      <w:tr w:rsidR="00402DB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1610A1" w:rsidRDefault="0042736E" w:rsidP="00D559CB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Larger Cut out </w:t>
            </w:r>
            <w:r w:rsidR="001610A1" w:rsidRPr="001610A1">
              <w:rPr>
                <w:noProof/>
                <w:lang w:val="en-US"/>
              </w:rPr>
              <w:t>under Burn Resister</w:t>
            </w:r>
            <w:r w:rsidR="00AD15E7" w:rsidRPr="001610A1">
              <w:rPr>
                <w:noProof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1610A1" w:rsidP="00D559CB">
            <w:pPr>
              <w:pStyle w:val="BulletText1"/>
              <w:numPr>
                <w:ilvl w:val="0"/>
                <w:numId w:val="0"/>
              </w:numPr>
              <w:tabs>
                <w:tab w:val="clear" w:pos="193"/>
              </w:tabs>
              <w:spacing w:before="0" w:after="0"/>
              <w:ind w:right="600" w:hanging="26"/>
              <w:rPr>
                <w:noProof/>
              </w:rPr>
            </w:pPr>
            <w:r>
              <w:rPr>
                <w:noProof/>
              </w:rPr>
              <w:t>Done</w:t>
            </w:r>
            <w:r w:rsidR="00AD15E7">
              <w:rPr>
                <w:noProof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SKHO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my]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[dmy]</w:t>
            </w:r>
            <w:r>
              <w:rPr>
                <w:noProof/>
              </w:rPr>
              <w:fldChar w:fldCharType="end"/>
            </w:r>
          </w:p>
        </w:tc>
      </w:tr>
      <w:tr w:rsidR="00402DB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1610A1" w:rsidRDefault="00402DB7" w:rsidP="00C94D9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noProof/>
                <w:spacing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Pr="001610A1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B7" w:rsidRDefault="00402DB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AD15E7" w:rsidRPr="00AD15E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Default="000C59FE" w:rsidP="000C59FE">
            <w:pPr>
              <w:rPr>
                <w:rFonts w:ascii="Calibri" w:hAnsi="Calibri" w:cs="Calibri"/>
                <w:spacing w:val="0"/>
              </w:rPr>
            </w:pPr>
          </w:p>
          <w:p w:rsidR="000C59FE" w:rsidRDefault="000C59FE" w:rsidP="000C59FE">
            <w:pPr>
              <w:numPr>
                <w:ilvl w:val="0"/>
                <w:numId w:val="46"/>
              </w:numPr>
            </w:pPr>
            <w:proofErr w:type="spellStart"/>
            <w:r>
              <w:t>Mangler</w:t>
            </w:r>
            <w:proofErr w:type="spellEnd"/>
            <w:r>
              <w:t xml:space="preserve"> teardrops</w:t>
            </w:r>
          </w:p>
          <w:p w:rsidR="000C59FE" w:rsidRDefault="000C59FE" w:rsidP="000C59FE">
            <w:pPr>
              <w:ind w:left="720"/>
              <w:rPr>
                <w:lang w:val="da-DK"/>
              </w:rPr>
            </w:pPr>
          </w:p>
          <w:p w:rsidR="000C59FE" w:rsidRDefault="000C59FE" w:rsidP="000C59FE">
            <w:pPr>
              <w:numPr>
                <w:ilvl w:val="0"/>
                <w:numId w:val="46"/>
              </w:numPr>
              <w:rPr>
                <w:lang w:val="da-DK"/>
              </w:rPr>
            </w:pPr>
            <w:r>
              <w:rPr>
                <w:lang w:val="da-DK"/>
              </w:rPr>
              <w:t>~20x8 mm</w:t>
            </w:r>
            <w:r>
              <w:rPr>
                <w:lang w:val="da-DK"/>
              </w:rPr>
              <w:br/>
              <w:t>Her kunne man nok nøjes med én via og så route begge dertil</w:t>
            </w:r>
          </w:p>
          <w:p w:rsidR="000C59FE" w:rsidRDefault="000C59FE" w:rsidP="000C59FE">
            <w:pPr>
              <w:pStyle w:val="ListParagraph"/>
              <w:rPr>
                <w:rFonts w:eastAsia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98540" cy="4039235"/>
                  <wp:effectExtent l="0" t="0" r="0" b="0"/>
                  <wp:docPr id="11" name="Picture 11" descr="cid:image001.png@01D61CAA.C9BF3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d:image001.png@01D61CAA.C9BF3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8540" cy="403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9FE" w:rsidRDefault="000C59FE" w:rsidP="000C59FE"/>
          <w:p w:rsidR="000C59FE" w:rsidRDefault="000C59FE" w:rsidP="000C59FE">
            <w:pPr>
              <w:numPr>
                <w:ilvl w:val="0"/>
                <w:numId w:val="46"/>
              </w:numPr>
              <w:rPr>
                <w:lang w:val="da-DK"/>
              </w:rPr>
            </w:pPr>
            <w:r>
              <w:rPr>
                <w:lang w:val="da-DK"/>
              </w:rPr>
              <w:t>25x7 mm</w:t>
            </w:r>
            <w:r>
              <w:rPr>
                <w:lang w:val="da-DK"/>
              </w:rPr>
              <w:br/>
              <w:t xml:space="preserve">Kan placeres I </w:t>
            </w:r>
            <w:proofErr w:type="spellStart"/>
            <w:r>
              <w:rPr>
                <w:lang w:val="da-DK"/>
              </w:rPr>
              <w:t>pad</w:t>
            </w:r>
            <w:proofErr w:type="spellEnd"/>
          </w:p>
          <w:p w:rsidR="000C59FE" w:rsidRDefault="000C59FE" w:rsidP="000C59FE">
            <w:pPr>
              <w:pStyle w:val="ListParagraph"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4293870" cy="2417445"/>
                  <wp:effectExtent l="0" t="0" r="0" b="1905"/>
                  <wp:docPr id="10" name="Picture 10" descr="cid:image012.png@01D61CAA.C9BF3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d:image012.png@01D61CAA.C9BF3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870" cy="24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9FE" w:rsidRDefault="000C59FE" w:rsidP="000C59FE">
            <w:pPr>
              <w:ind w:left="720"/>
            </w:pPr>
          </w:p>
          <w:p w:rsidR="000C59FE" w:rsidRDefault="000C59FE" w:rsidP="000C59FE">
            <w:pPr>
              <w:pStyle w:val="ListParagraph"/>
              <w:rPr>
                <w:rFonts w:eastAsiaTheme="minorHAnsi"/>
                <w:lang w:val="da-DK"/>
              </w:rPr>
            </w:pPr>
          </w:p>
          <w:p w:rsidR="00AD15E7" w:rsidRDefault="00AD15E7" w:rsidP="0042736E">
            <w:pPr>
              <w:numPr>
                <w:ilvl w:val="0"/>
                <w:numId w:val="46"/>
              </w:numPr>
              <w:rPr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lastRenderedPageBreak/>
              <w:t>DONE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63695C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  <w:r>
              <w:rPr>
                <w:noProof/>
              </w:rPr>
              <w:t>SKHO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E7" w:rsidRDefault="00AD15E7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63695C">
            <w:pPr>
              <w:rPr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42736E">
            <w:pPr>
              <w:numPr>
                <w:ilvl w:val="0"/>
                <w:numId w:val="49"/>
              </w:numPr>
            </w:pPr>
            <w:proofErr w:type="spellStart"/>
            <w:r>
              <w:t>Hvorfor</w:t>
            </w:r>
            <w:proofErr w:type="spellEnd"/>
            <w:r>
              <w:t xml:space="preserve"> de polygon cutouts?</w:t>
            </w:r>
          </w:p>
          <w:p w:rsidR="0042736E" w:rsidRDefault="0042736E" w:rsidP="0042736E">
            <w:pPr>
              <w:ind w:left="720"/>
              <w:rPr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42736E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left="193" w:hanging="193"/>
              <w:rPr>
                <w:noProof/>
                <w:lang w:val="en-US"/>
              </w:rPr>
            </w:pPr>
            <w:r w:rsidRPr="0042736E">
              <w:rPr>
                <w:noProof/>
                <w:lang w:val="en-US"/>
              </w:rPr>
              <w:t xml:space="preserve">To keep the heat in onlt the burn resiser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42736E">
            <w:pPr>
              <w:numPr>
                <w:ilvl w:val="0"/>
                <w:numId w:val="49"/>
              </w:numPr>
              <w:rPr>
                <w:lang w:val="da-DK"/>
              </w:rPr>
            </w:pPr>
            <w:r>
              <w:rPr>
                <w:lang w:val="da-DK"/>
              </w:rPr>
              <w:t>Havde været nemmere med en ”region”</w:t>
            </w:r>
          </w:p>
          <w:p w:rsidR="0042736E" w:rsidRDefault="0042736E" w:rsidP="0042736E">
            <w:pPr>
              <w:pStyle w:val="ListParagraph"/>
              <w:rPr>
                <w:rFonts w:eastAsiaTheme="minorHAnsi"/>
                <w:lang w:val="da-DK"/>
              </w:rPr>
            </w:pPr>
            <w:r>
              <w:rPr>
                <w:noProof/>
                <w:lang w:val="da-DK"/>
              </w:rPr>
              <w:lastRenderedPageBreak/>
              <w:drawing>
                <wp:inline distT="0" distB="0" distL="0" distR="0" wp14:anchorId="30FD7295" wp14:editId="062198CC">
                  <wp:extent cx="2361565" cy="5979160"/>
                  <wp:effectExtent l="0" t="0" r="635" b="2540"/>
                  <wp:docPr id="9" name="Picture 9" descr="cid:image013.png@01D61CA9.C194BF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d:image013.png@01D61CA9.C194BF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597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36E" w:rsidRDefault="0042736E" w:rsidP="0042736E">
            <w:pPr>
              <w:pStyle w:val="ListParagraph"/>
              <w:rPr>
                <w:lang w:val="da-DK"/>
              </w:rPr>
            </w:pPr>
          </w:p>
          <w:p w:rsidR="0042736E" w:rsidRDefault="0042736E" w:rsidP="0042736E">
            <w:pPr>
              <w:pStyle w:val="ListParagraph"/>
              <w:rPr>
                <w:rFonts w:eastAsiaTheme="minorHAnsi"/>
                <w:lang w:val="da-DK"/>
              </w:rPr>
            </w:pPr>
          </w:p>
          <w:p w:rsidR="0042736E" w:rsidRDefault="0042736E" w:rsidP="0042736E">
            <w:pPr>
              <w:pStyle w:val="ListParagraph"/>
              <w:rPr>
                <w:lang w:val="da-DK"/>
              </w:rPr>
            </w:pPr>
          </w:p>
          <w:p w:rsidR="0042736E" w:rsidRDefault="0042736E" w:rsidP="0042736E">
            <w:pPr>
              <w:pStyle w:val="ListParagraph"/>
            </w:pPr>
            <w:r>
              <w:rPr>
                <w:lang w:val="da-DK"/>
              </w:rPr>
              <w:t xml:space="preserve">                </w:t>
            </w:r>
          </w:p>
          <w:p w:rsidR="0042736E" w:rsidRDefault="0042736E" w:rsidP="0042736E">
            <w:pPr>
              <w:numPr>
                <w:ilvl w:val="0"/>
                <w:numId w:val="48"/>
              </w:numPr>
              <w:spacing w:after="240"/>
              <w:rPr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lastRenderedPageBreak/>
              <w:t xml:space="preserve">Done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42736E">
            <w:pPr>
              <w:numPr>
                <w:ilvl w:val="0"/>
                <w:numId w:val="48"/>
              </w:numPr>
              <w:spacing w:after="240"/>
              <w:rPr>
                <w:lang w:val="da-DK"/>
              </w:rPr>
            </w:pPr>
            <w:r>
              <w:rPr>
                <w:lang w:val="da-DK"/>
              </w:rPr>
              <w:t>26x9 mm</w:t>
            </w:r>
            <w:r>
              <w:rPr>
                <w:lang w:val="da-DK"/>
              </w:rPr>
              <w:br/>
              <w:t xml:space="preserve">øverste via kan placeres i </w:t>
            </w:r>
            <w:proofErr w:type="spellStart"/>
            <w:r>
              <w:rPr>
                <w:lang w:val="da-DK"/>
              </w:rPr>
              <w:t>pad</w:t>
            </w:r>
            <w:proofErr w:type="spellEnd"/>
            <w:r>
              <w:rPr>
                <w:lang w:val="da-DK"/>
              </w:rPr>
              <w:t xml:space="preserve"> (5) og nederste kan spares, </w:t>
            </w:r>
            <w:r>
              <w:rPr>
                <w:lang w:val="da-DK"/>
              </w:rPr>
              <w:lastRenderedPageBreak/>
              <w:t xml:space="preserve">rout op til banen. </w:t>
            </w:r>
            <w:r>
              <w:rPr>
                <w:noProof/>
                <w:lang w:val="da-DK"/>
              </w:rPr>
              <w:drawing>
                <wp:inline distT="0" distB="0" distL="0" distR="0" wp14:anchorId="281AEF2C" wp14:editId="2C563B16">
                  <wp:extent cx="6822440" cy="3546475"/>
                  <wp:effectExtent l="0" t="0" r="0" b="0"/>
                  <wp:docPr id="8" name="Picture 8" descr="cid:image014.png@01D61CAA.C9BF3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id:image014.png@01D61CAA.C9BF3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2440" cy="35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36E" w:rsidRDefault="0042736E" w:rsidP="0042736E">
            <w:pPr>
              <w:numPr>
                <w:ilvl w:val="0"/>
                <w:numId w:val="48"/>
              </w:numPr>
              <w:rPr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390508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lastRenderedPageBreak/>
              <w:t>Done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42736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Default="0042736E" w:rsidP="0042736E">
            <w:pPr>
              <w:numPr>
                <w:ilvl w:val="0"/>
                <w:numId w:val="48"/>
              </w:numPr>
              <w:rPr>
                <w:lang w:val="da-DK"/>
              </w:rPr>
            </w:pPr>
            <w:r>
              <w:rPr>
                <w:lang w:val="da-DK"/>
              </w:rPr>
              <w:t>20.5x9.5 mm</w:t>
            </w:r>
            <w:r>
              <w:rPr>
                <w:lang w:val="da-DK"/>
              </w:rPr>
              <w:br/>
              <w:t xml:space="preserve">kan </w:t>
            </w:r>
            <w:proofErr w:type="spellStart"/>
            <w:r>
              <w:rPr>
                <w:lang w:val="da-DK"/>
              </w:rPr>
              <w:t>pladseres</w:t>
            </w:r>
            <w:proofErr w:type="spellEnd"/>
            <w:r>
              <w:rPr>
                <w:lang w:val="da-DK"/>
              </w:rPr>
              <w:t xml:space="preserve"> i </w:t>
            </w:r>
            <w:proofErr w:type="spellStart"/>
            <w:r>
              <w:rPr>
                <w:lang w:val="da-DK"/>
              </w:rPr>
              <w:t>pad</w:t>
            </w:r>
            <w:proofErr w:type="spellEnd"/>
            <w:r>
              <w:rPr>
                <w:noProof/>
                <w:lang w:val="da-DK"/>
              </w:rPr>
              <w:drawing>
                <wp:inline distT="0" distB="0" distL="0" distR="0" wp14:anchorId="560EC5D0" wp14:editId="0FC79056">
                  <wp:extent cx="3117077" cy="1979324"/>
                  <wp:effectExtent l="0" t="0" r="7620" b="1905"/>
                  <wp:docPr id="7" name="Picture 7" descr="cid:image015.png@01D61CAA.C9BF3D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id:image015.png@01D61CAA.C9BF3D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113" cy="199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36E" w:rsidRPr="0042736E" w:rsidRDefault="0042736E" w:rsidP="000C59FE">
            <w:pPr>
              <w:rPr>
                <w:noProof/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t>Don</w:t>
            </w:r>
            <w:bookmarkStart w:id="1" w:name="_GoBack"/>
            <w:bookmarkEnd w:id="1"/>
            <w:r>
              <w:rPr>
                <w:noProof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  <w:tr w:rsidR="000C59FE" w:rsidRPr="00AD15E7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Default="000C59FE" w:rsidP="000C59FE">
            <w:r>
              <w:rPr>
                <w:noProof/>
              </w:rPr>
              <w:lastRenderedPageBreak/>
              <w:drawing>
                <wp:inline distT="0" distB="0" distL="0" distR="0" wp14:anchorId="5F07F161" wp14:editId="4EC41192">
                  <wp:extent cx="2903270" cy="2331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059" cy="235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31BC">
              <w:t xml:space="preserve"> </w:t>
            </w:r>
          </w:p>
          <w:p w:rsidR="000C59FE" w:rsidRPr="000C59FE" w:rsidRDefault="000C59FE" w:rsidP="000C59FE">
            <w:r w:rsidRPr="000C59FE">
              <w:t xml:space="preserve">consider </w:t>
            </w:r>
            <w:proofErr w:type="gramStart"/>
            <w:r w:rsidRPr="000C59FE">
              <w:t>to go</w:t>
            </w:r>
            <w:proofErr w:type="gramEnd"/>
            <w:r w:rsidRPr="000C59FE">
              <w:t xml:space="preserve"> for reed path.</w:t>
            </w:r>
          </w:p>
          <w:p w:rsidR="000C59FE" w:rsidRDefault="000C59FE" w:rsidP="000C59FE">
            <w:pPr>
              <w:rPr>
                <w:rFonts w:ascii="Calibri" w:hAnsi="Calibri" w:cs="Calibri"/>
                <w:spacing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390508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 possibel will breake 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</w:tr>
      <w:tr w:rsidR="000C59F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0C59FE">
            <w:pPr>
              <w:rPr>
                <w:lang w:val="da-DK"/>
              </w:rPr>
            </w:pPr>
            <w:r>
              <w:rPr>
                <w:noProof/>
              </w:rPr>
              <w:drawing>
                <wp:inline distT="0" distB="0" distL="0" distR="0" wp14:anchorId="64664835" wp14:editId="42ECFB2F">
                  <wp:extent cx="2695575" cy="2752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59FE">
              <w:rPr>
                <w:lang w:val="da-DK"/>
              </w:rPr>
              <w:t xml:space="preserve"> </w:t>
            </w:r>
          </w:p>
          <w:p w:rsidR="000C59FE" w:rsidRPr="000C59FE" w:rsidRDefault="000C59FE" w:rsidP="000C59FE">
            <w:pPr>
              <w:rPr>
                <w:lang w:val="da-DK"/>
              </w:rPr>
            </w:pPr>
            <w:r w:rsidRPr="000C59FE">
              <w:rPr>
                <w:lang w:val="da-DK"/>
              </w:rPr>
              <w:t xml:space="preserve">Overvej at drukne </w:t>
            </w:r>
            <w:proofErr w:type="spellStart"/>
            <w:r w:rsidRPr="000C59FE">
              <w:rPr>
                <w:lang w:val="da-DK"/>
              </w:rPr>
              <w:t>gnd</w:t>
            </w:r>
            <w:proofErr w:type="spellEnd"/>
            <w:r w:rsidRPr="000C59FE">
              <w:rPr>
                <w:lang w:val="da-DK"/>
              </w:rPr>
              <w:t xml:space="preserve"> </w:t>
            </w:r>
            <w:proofErr w:type="spellStart"/>
            <w:r w:rsidRPr="000C59FE">
              <w:rPr>
                <w:lang w:val="da-DK"/>
              </w:rPr>
              <w:t>vias</w:t>
            </w:r>
            <w:proofErr w:type="spellEnd"/>
            <w:r w:rsidRPr="000C59FE">
              <w:rPr>
                <w:lang w:val="da-DK"/>
              </w:rPr>
              <w:t xml:space="preserve"> – ACB har kommenteret </w:t>
            </w:r>
          </w:p>
          <w:p w:rsidR="000C59FE" w:rsidRPr="000C59FE" w:rsidRDefault="000C59FE" w:rsidP="000C59FE">
            <w:pPr>
              <w:rPr>
                <w:lang w:val="da-DK"/>
              </w:rPr>
            </w:pPr>
            <w:r w:rsidRPr="000C59FE">
              <w:rPr>
                <w:lang w:val="da-DK"/>
              </w:rPr>
              <w:t xml:space="preserve">dette med hensyn til </w:t>
            </w:r>
            <w:proofErr w:type="spellStart"/>
            <w:r w:rsidRPr="000C59FE">
              <w:rPr>
                <w:lang w:val="da-DK"/>
              </w:rPr>
              <w:t>acid</w:t>
            </w:r>
            <w:proofErr w:type="spellEnd"/>
            <w:r w:rsidRPr="000C59FE">
              <w:rPr>
                <w:lang w:val="da-DK"/>
              </w:rPr>
              <w:t xml:space="preserve"> </w:t>
            </w:r>
            <w:proofErr w:type="spellStart"/>
            <w:r w:rsidRPr="000C59FE">
              <w:rPr>
                <w:lang w:val="da-DK"/>
              </w:rPr>
              <w:t>traps</w:t>
            </w:r>
            <w:proofErr w:type="spellEnd"/>
            <w:r w:rsidRPr="000C59FE">
              <w:rPr>
                <w:lang w:val="da-DK"/>
              </w:rPr>
              <w:t xml:space="preserve"> </w:t>
            </w:r>
            <w:proofErr w:type="gramStart"/>
            <w:r w:rsidRPr="000C59FE">
              <w:rPr>
                <w:lang w:val="da-DK"/>
              </w:rPr>
              <w:t>overfor</w:t>
            </w:r>
            <w:proofErr w:type="gramEnd"/>
            <w:r w:rsidRPr="000C59FE">
              <w:rPr>
                <w:lang w:val="da-DK"/>
              </w:rPr>
              <w:t xml:space="preserve"> mig.</w:t>
            </w:r>
          </w:p>
          <w:p w:rsidR="000C59FE" w:rsidRPr="000C59FE" w:rsidRDefault="000C59FE" w:rsidP="000C59FE">
            <w:pPr>
              <w:rPr>
                <w:rFonts w:ascii="Calibri" w:hAnsi="Calibri" w:cs="Calibri"/>
                <w:spacing w:val="0"/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42736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  <w:lang w:val="en-US"/>
              </w:rPr>
            </w:pPr>
            <w:r w:rsidRPr="0042736E">
              <w:rPr>
                <w:noProof/>
                <w:lang w:val="en-US"/>
              </w:rPr>
              <w:t xml:space="preserve">Will ask production again , Not implemented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</w:tr>
      <w:tr w:rsidR="000C59FE" w:rsidRPr="0042736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Default="000C59FE" w:rsidP="000C59FE">
            <w:r>
              <w:rPr>
                <w:noProof/>
              </w:rPr>
              <w:drawing>
                <wp:inline distT="0" distB="0" distL="0" distR="0" wp14:anchorId="6C21BE72" wp14:editId="659405F6">
                  <wp:extent cx="2021128" cy="23069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50229" cy="234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765C">
              <w:t xml:space="preserve"> Consider another route for the c</w:t>
            </w:r>
            <w:r>
              <w:t>onnection. The GND plane is unconnected.</w:t>
            </w:r>
          </w:p>
          <w:p w:rsidR="000C59FE" w:rsidRPr="00701BEB" w:rsidRDefault="000C59FE" w:rsidP="000C59FE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390508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Done</w:t>
            </w:r>
            <w:r w:rsidR="0042736E" w:rsidRPr="0042736E">
              <w:rPr>
                <w:noProof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42736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  <w:lang w:val="en-US"/>
              </w:rPr>
            </w:pPr>
          </w:p>
        </w:tc>
      </w:tr>
      <w:tr w:rsidR="000C59FE" w:rsidRPr="000C59FE" w:rsidTr="0042736E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0C59FE">
            <w:pPr>
              <w:rPr>
                <w:lang w:val="da-DK"/>
              </w:rPr>
            </w:pPr>
            <w:r w:rsidRPr="000C59FE">
              <w:rPr>
                <w:lang w:val="da-DK"/>
              </w:rPr>
              <w:lastRenderedPageBreak/>
              <w:t xml:space="preserve">Måske skulle du fordele nogle GND </w:t>
            </w:r>
            <w:proofErr w:type="spellStart"/>
            <w:r w:rsidRPr="000C59FE">
              <w:rPr>
                <w:lang w:val="da-DK"/>
              </w:rPr>
              <w:t>vias</w:t>
            </w:r>
            <w:proofErr w:type="spellEnd"/>
            <w:r w:rsidRPr="000C59FE">
              <w:rPr>
                <w:lang w:val="da-DK"/>
              </w:rPr>
              <w:t xml:space="preserve"> specielt ved kanten.</w:t>
            </w:r>
          </w:p>
          <w:p w:rsidR="000C59FE" w:rsidRPr="000C59FE" w:rsidRDefault="000C59FE" w:rsidP="000C59FE">
            <w:pPr>
              <w:rPr>
                <w:noProof/>
                <w:lang w:val="da-D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390508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-26"/>
                <w:tab w:val="left" w:pos="0"/>
              </w:tabs>
              <w:spacing w:before="0" w:after="0"/>
              <w:ind w:hanging="26"/>
              <w:rPr>
                <w:noProof/>
              </w:rPr>
            </w:pPr>
            <w:r>
              <w:rPr>
                <w:noProof/>
              </w:rPr>
              <w:t xml:space="preserve">Not implimnetet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FE" w:rsidRPr="000C59FE" w:rsidRDefault="000C59FE" w:rsidP="00C94D93">
            <w:pPr>
              <w:pStyle w:val="BulletText1"/>
              <w:numPr>
                <w:ilvl w:val="0"/>
                <w:numId w:val="0"/>
              </w:numPr>
              <w:tabs>
                <w:tab w:val="clear" w:pos="193"/>
                <w:tab w:val="left" w:pos="0"/>
              </w:tabs>
              <w:spacing w:before="0" w:after="0"/>
              <w:rPr>
                <w:noProof/>
              </w:rPr>
            </w:pPr>
          </w:p>
        </w:tc>
      </w:tr>
    </w:tbl>
    <w:p w:rsidR="00BE1414" w:rsidRPr="009F5070" w:rsidRDefault="00402DB7" w:rsidP="00402DB7">
      <w:pPr>
        <w:pStyle w:val="Heading1"/>
        <w:rPr>
          <w:lang w:val="en-GB"/>
        </w:rPr>
      </w:pPr>
      <w:r>
        <w:lastRenderedPageBreak/>
        <w:t xml:space="preserve">Other </w:t>
      </w:r>
      <w:r w:rsidRPr="00954010">
        <w:t>comments</w:t>
      </w:r>
    </w:p>
    <w:sectPr w:rsidR="00BE1414" w:rsidRPr="009F5070" w:rsidSect="00C43248">
      <w:footerReference w:type="default" r:id="rId22"/>
      <w:pgSz w:w="11907" w:h="16840" w:code="9"/>
      <w:pgMar w:top="1418" w:right="1418" w:bottom="1418" w:left="1701" w:header="96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F53" w:rsidRDefault="008A4F53">
      <w:r>
        <w:separator/>
      </w:r>
    </w:p>
  </w:endnote>
  <w:endnote w:type="continuationSeparator" w:id="0">
    <w:p w:rsidR="008A4F53" w:rsidRDefault="008A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ook w:val="0000" w:firstRow="0" w:lastRow="0" w:firstColumn="0" w:lastColumn="0" w:noHBand="0" w:noVBand="0"/>
    </w:tblPr>
    <w:tblGrid>
      <w:gridCol w:w="3794"/>
      <w:gridCol w:w="5562"/>
    </w:tblGrid>
    <w:tr w:rsidR="00EA4A02" w:rsidRPr="00C4145D" w:rsidTr="00234387">
      <w:tc>
        <w:tcPr>
          <w:tcW w:w="3794" w:type="dxa"/>
        </w:tcPr>
        <w:p w:rsidR="00EA4A02" w:rsidRPr="005F0DE5" w:rsidRDefault="00EA4A02" w:rsidP="00C4145D">
          <w:pPr>
            <w:pStyle w:val="Footer"/>
            <w:rPr>
              <w:lang w:val="es-ES"/>
            </w:rPr>
          </w:pPr>
          <w:r>
            <w:t xml:space="preserve"> </w:t>
          </w:r>
          <w:r w:rsidR="00234387">
            <w:t>Date</w:t>
          </w:r>
          <w:r w:rsidR="00F1239A">
            <w:t xml:space="preserve">: </w:t>
          </w:r>
          <w:r>
            <w:t xml:space="preserve"> </w:t>
          </w: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 w:rsidR="00530774">
            <w:t>2020-04-06</w:t>
          </w:r>
          <w:r w:rsidRPr="00C4145D">
            <w:fldChar w:fldCharType="end"/>
          </w:r>
        </w:p>
      </w:tc>
      <w:tc>
        <w:tcPr>
          <w:tcW w:w="5562" w:type="dxa"/>
        </w:tcPr>
        <w:p w:rsidR="00EA4A02" w:rsidRPr="00C4145D" w:rsidRDefault="00EA4A02" w:rsidP="00234387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3695C"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fldSimple w:instr=" SECTIONPAGES \* MERGEFORMAT ">
            <w:r w:rsidR="0063695C">
              <w:t>7</w:t>
            </w:r>
          </w:fldSimple>
        </w:p>
      </w:tc>
    </w:tr>
  </w:tbl>
  <w:p w:rsidR="00EA4A02" w:rsidRDefault="00234387" w:rsidP="00015B7A"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9E6929C" wp14:editId="3D93293D">
              <wp:simplePos x="0" y="0"/>
              <wp:positionH relativeFrom="margin">
                <wp:posOffset>1428750</wp:posOffset>
              </wp:positionH>
              <wp:positionV relativeFrom="paragraph">
                <wp:posOffset>-173355</wp:posOffset>
              </wp:positionV>
              <wp:extent cx="3138170" cy="452755"/>
              <wp:effectExtent l="0" t="0" r="5080" b="444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022F" w:rsidRPr="0000191E" w:rsidRDefault="0049022F" w:rsidP="0049022F">
                          <w:pPr>
                            <w:spacing w:line="276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B942A2">
                            <w:rPr>
                              <w:sz w:val="12"/>
                              <w:szCs w:val="12"/>
                            </w:rPr>
                            <w:t>All printed copies, and all electronic copies and versions except the one accessible on the GomSpace A/S server, are considered uncontrolled copies used for reference only</w:t>
                          </w:r>
                          <w:r w:rsidRPr="0000191E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49022F" w:rsidRDefault="0049022F" w:rsidP="0049022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E692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2.5pt;margin-top:-13.65pt;width:247.1pt;height:35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" stroked="f">
              <v:textbox>
                <w:txbxContent>
                  <w:p w:rsidR="0049022F" w:rsidRPr="0000191E" w:rsidRDefault="0049022F" w:rsidP="0049022F">
                    <w:pPr>
                      <w:spacing w:line="276" w:lineRule="auto"/>
                      <w:jc w:val="center"/>
                      <w:rPr>
                        <w:sz w:val="16"/>
                        <w:szCs w:val="16"/>
                      </w:rPr>
                    </w:pPr>
                    <w:r w:rsidRPr="00B942A2">
                      <w:rPr>
                        <w:sz w:val="12"/>
                        <w:szCs w:val="12"/>
                      </w:rPr>
                      <w:t>All printed copies, and all electronic copies and versions except the one accessible on the GomSpace A/S server, are considered uncontrolled copies used for reference only</w:t>
                    </w:r>
                    <w:r w:rsidRPr="0000191E">
                      <w:rPr>
                        <w:sz w:val="16"/>
                        <w:szCs w:val="16"/>
                      </w:rPr>
                      <w:t>.</w:t>
                    </w:r>
                  </w:p>
                  <w:p w:rsidR="0049022F" w:rsidRDefault="0049022F" w:rsidP="0049022F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F53" w:rsidRDefault="008A4F53">
      <w:r>
        <w:separator/>
      </w:r>
    </w:p>
  </w:footnote>
  <w:footnote w:type="continuationSeparator" w:id="0">
    <w:p w:rsidR="008A4F53" w:rsidRDefault="008A4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Look w:val="01E0" w:firstRow="1" w:lastRow="1" w:firstColumn="1" w:lastColumn="1" w:noHBand="0" w:noVBand="0"/>
    </w:tblPr>
    <w:tblGrid>
      <w:gridCol w:w="5211"/>
      <w:gridCol w:w="3828"/>
    </w:tblGrid>
    <w:tr w:rsidR="00EA4A02" w:rsidRPr="007B17A4" w:rsidTr="00AB34D0">
      <w:tc>
        <w:tcPr>
          <w:tcW w:w="5211" w:type="dxa"/>
          <w:shd w:val="clear" w:color="auto" w:fill="auto"/>
        </w:tcPr>
        <w:p w:rsidR="00EA4A02" w:rsidRDefault="00EA4A02" w:rsidP="00AB34D0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99F8855" wp14:editId="183DE77E">
                <wp:simplePos x="0" y="0"/>
                <wp:positionH relativeFrom="column">
                  <wp:posOffset>-62346</wp:posOffset>
                </wp:positionH>
                <wp:positionV relativeFrom="paragraph">
                  <wp:posOffset>13335</wp:posOffset>
                </wp:positionV>
                <wp:extent cx="2286000" cy="548640"/>
                <wp:effectExtent l="0" t="0" r="0" b="0"/>
                <wp:wrapSquare wrapText="bothSides"/>
                <wp:docPr id="71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8" w:type="dxa"/>
          <w:shd w:val="clear" w:color="auto" w:fill="auto"/>
        </w:tcPr>
        <w:p w:rsidR="00EA4A02" w:rsidRPr="00C94D93" w:rsidRDefault="002602D8" w:rsidP="00AB34D0">
          <w:pPr>
            <w:jc w:val="right"/>
          </w:pPr>
          <w:r w:rsidRPr="00C94D93">
            <w:t>GomSpace A/S</w:t>
          </w:r>
        </w:p>
        <w:p w:rsidR="00EA4A02" w:rsidRPr="00C94D93" w:rsidRDefault="00EA4A02" w:rsidP="00AB34D0">
          <w:pPr>
            <w:jc w:val="right"/>
          </w:pPr>
          <w:r w:rsidRPr="00C94D93">
            <w:t>Langagervej 6</w:t>
          </w:r>
        </w:p>
        <w:p w:rsidR="00EA4A02" w:rsidRPr="00C94D93" w:rsidRDefault="00EA4A02" w:rsidP="00AB34D0">
          <w:pPr>
            <w:jc w:val="right"/>
          </w:pPr>
          <w:r w:rsidRPr="00C94D93">
            <w:t>9220 Aalborg E</w:t>
          </w:r>
        </w:p>
        <w:p w:rsidR="00EA4A02" w:rsidRPr="0074470E" w:rsidRDefault="00EA4A02" w:rsidP="00347FF8">
          <w:pPr>
            <w:pStyle w:val="Header"/>
            <w:rPr>
              <w:lang w:val="nl-NL"/>
            </w:rPr>
          </w:pPr>
        </w:p>
      </w:tc>
    </w:tr>
  </w:tbl>
  <w:p w:rsidR="00EA4A02" w:rsidRPr="0074470E" w:rsidRDefault="00EA4A02" w:rsidP="00347FF8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1B1"/>
    <w:multiLevelType w:val="hybridMultilevel"/>
    <w:tmpl w:val="93328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7C70"/>
    <w:multiLevelType w:val="hybridMultilevel"/>
    <w:tmpl w:val="3A121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A92"/>
    <w:multiLevelType w:val="hybridMultilevel"/>
    <w:tmpl w:val="6DF02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1A47"/>
    <w:multiLevelType w:val="hybridMultilevel"/>
    <w:tmpl w:val="94703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083E2F"/>
    <w:multiLevelType w:val="hybridMultilevel"/>
    <w:tmpl w:val="59A69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3C2"/>
    <w:multiLevelType w:val="hybridMultilevel"/>
    <w:tmpl w:val="F5D8EE64"/>
    <w:lvl w:ilvl="0" w:tplc="5F164330">
      <w:start w:val="2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23E6"/>
    <w:multiLevelType w:val="hybridMultilevel"/>
    <w:tmpl w:val="CBCE5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B0871"/>
    <w:multiLevelType w:val="hybridMultilevel"/>
    <w:tmpl w:val="03DC5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2F48"/>
    <w:multiLevelType w:val="hybridMultilevel"/>
    <w:tmpl w:val="4E44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D56DE"/>
    <w:multiLevelType w:val="hybridMultilevel"/>
    <w:tmpl w:val="881ABB38"/>
    <w:lvl w:ilvl="0" w:tplc="FB4C2E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1095E"/>
    <w:multiLevelType w:val="hybridMultilevel"/>
    <w:tmpl w:val="38103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31BD0"/>
    <w:multiLevelType w:val="hybridMultilevel"/>
    <w:tmpl w:val="E87A53B0"/>
    <w:lvl w:ilvl="0" w:tplc="32761F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130EC"/>
    <w:multiLevelType w:val="multilevel"/>
    <w:tmpl w:val="B2F2A0B6"/>
    <w:lvl w:ilvl="0">
      <w:start w:val="1"/>
      <w:numFmt w:val="upperLetter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A3B467A"/>
    <w:multiLevelType w:val="hybridMultilevel"/>
    <w:tmpl w:val="1B364852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531343"/>
    <w:multiLevelType w:val="hybridMultilevel"/>
    <w:tmpl w:val="5A503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62AC1"/>
    <w:multiLevelType w:val="hybridMultilevel"/>
    <w:tmpl w:val="72300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2D28"/>
    <w:multiLevelType w:val="hybridMultilevel"/>
    <w:tmpl w:val="1074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D13C4"/>
    <w:multiLevelType w:val="hybridMultilevel"/>
    <w:tmpl w:val="DB64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A7A90"/>
    <w:multiLevelType w:val="hybridMultilevel"/>
    <w:tmpl w:val="336C3858"/>
    <w:lvl w:ilvl="0" w:tplc="EF46D65C">
      <w:start w:val="202"/>
      <w:numFmt w:val="bullet"/>
      <w:lvlText w:val="-"/>
      <w:lvlJc w:val="left"/>
      <w:pPr>
        <w:ind w:left="59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0" w15:restartNumberingAfterBreak="0">
    <w:nsid w:val="3A0F0BBF"/>
    <w:multiLevelType w:val="hybridMultilevel"/>
    <w:tmpl w:val="1074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56FE"/>
    <w:multiLevelType w:val="hybridMultilevel"/>
    <w:tmpl w:val="321A7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A5877"/>
    <w:multiLevelType w:val="hybridMultilevel"/>
    <w:tmpl w:val="354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B5BDF"/>
    <w:multiLevelType w:val="hybridMultilevel"/>
    <w:tmpl w:val="7A520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75DC2"/>
    <w:multiLevelType w:val="singleLevel"/>
    <w:tmpl w:val="7540A284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193" w:hanging="193"/>
      </w:pPr>
      <w:rPr>
        <w:rFonts w:ascii="Symbol" w:hAnsi="Symbol" w:hint="default"/>
      </w:rPr>
    </w:lvl>
  </w:abstractNum>
  <w:abstractNum w:abstractNumId="25" w15:restartNumberingAfterBreak="0">
    <w:nsid w:val="500C3474"/>
    <w:multiLevelType w:val="hybridMultilevel"/>
    <w:tmpl w:val="136E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169E4"/>
    <w:multiLevelType w:val="hybridMultilevel"/>
    <w:tmpl w:val="2DE0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D484E"/>
    <w:multiLevelType w:val="hybridMultilevel"/>
    <w:tmpl w:val="2350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30671"/>
    <w:multiLevelType w:val="hybridMultilevel"/>
    <w:tmpl w:val="89CCF8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F561D"/>
    <w:multiLevelType w:val="hybridMultilevel"/>
    <w:tmpl w:val="D226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14875"/>
    <w:multiLevelType w:val="hybridMultilevel"/>
    <w:tmpl w:val="E05E036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1" w15:restartNumberingAfterBreak="0">
    <w:nsid w:val="59B1260B"/>
    <w:multiLevelType w:val="hybridMultilevel"/>
    <w:tmpl w:val="3AD67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01F03"/>
    <w:multiLevelType w:val="hybridMultilevel"/>
    <w:tmpl w:val="F50216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E83DE0"/>
    <w:multiLevelType w:val="hybridMultilevel"/>
    <w:tmpl w:val="1C24F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35" w15:restartNumberingAfterBreak="0">
    <w:nsid w:val="62C736AB"/>
    <w:multiLevelType w:val="hybridMultilevel"/>
    <w:tmpl w:val="2356F036"/>
    <w:lvl w:ilvl="0" w:tplc="79BED01A">
      <w:start w:val="2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B1A81"/>
    <w:multiLevelType w:val="hybridMultilevel"/>
    <w:tmpl w:val="1074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E50CB"/>
    <w:multiLevelType w:val="multilevel"/>
    <w:tmpl w:val="040ED62C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</w:abstractNum>
  <w:abstractNum w:abstractNumId="38" w15:restartNumberingAfterBreak="0">
    <w:nsid w:val="704710D0"/>
    <w:multiLevelType w:val="multilevel"/>
    <w:tmpl w:val="28A463F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39" w15:restartNumberingAfterBreak="0">
    <w:nsid w:val="72557EA9"/>
    <w:multiLevelType w:val="hybridMultilevel"/>
    <w:tmpl w:val="CFB0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46C31"/>
    <w:multiLevelType w:val="hybridMultilevel"/>
    <w:tmpl w:val="1834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13FB7"/>
    <w:multiLevelType w:val="hybridMultilevel"/>
    <w:tmpl w:val="18DE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14DD9"/>
    <w:multiLevelType w:val="hybridMultilevel"/>
    <w:tmpl w:val="692E88F2"/>
    <w:lvl w:ilvl="0" w:tplc="B890E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12"/>
  </w:num>
  <w:num w:numId="4">
    <w:abstractNumId w:val="38"/>
  </w:num>
  <w:num w:numId="5">
    <w:abstractNumId w:val="37"/>
  </w:num>
  <w:num w:numId="6">
    <w:abstractNumId w:val="30"/>
  </w:num>
  <w:num w:numId="7">
    <w:abstractNumId w:val="25"/>
  </w:num>
  <w:num w:numId="8">
    <w:abstractNumId w:val="7"/>
  </w:num>
  <w:num w:numId="9">
    <w:abstractNumId w:val="4"/>
  </w:num>
  <w:num w:numId="10">
    <w:abstractNumId w:val="32"/>
  </w:num>
  <w:num w:numId="11">
    <w:abstractNumId w:val="39"/>
  </w:num>
  <w:num w:numId="12">
    <w:abstractNumId w:val="28"/>
  </w:num>
  <w:num w:numId="13">
    <w:abstractNumId w:val="27"/>
  </w:num>
  <w:num w:numId="14">
    <w:abstractNumId w:val="10"/>
  </w:num>
  <w:num w:numId="15">
    <w:abstractNumId w:val="22"/>
  </w:num>
  <w:num w:numId="16">
    <w:abstractNumId w:val="41"/>
  </w:num>
  <w:num w:numId="17">
    <w:abstractNumId w:val="26"/>
  </w:num>
  <w:num w:numId="18">
    <w:abstractNumId w:val="18"/>
  </w:num>
  <w:num w:numId="19">
    <w:abstractNumId w:val="9"/>
  </w:num>
  <w:num w:numId="20">
    <w:abstractNumId w:val="6"/>
  </w:num>
  <w:num w:numId="21">
    <w:abstractNumId w:val="8"/>
  </w:num>
  <w:num w:numId="22">
    <w:abstractNumId w:val="0"/>
  </w:num>
  <w:num w:numId="23">
    <w:abstractNumId w:val="23"/>
  </w:num>
  <w:num w:numId="24">
    <w:abstractNumId w:val="21"/>
  </w:num>
  <w:num w:numId="25">
    <w:abstractNumId w:val="40"/>
  </w:num>
  <w:num w:numId="26">
    <w:abstractNumId w:val="2"/>
  </w:num>
  <w:num w:numId="27">
    <w:abstractNumId w:val="1"/>
  </w:num>
  <w:num w:numId="28">
    <w:abstractNumId w:val="16"/>
  </w:num>
  <w:num w:numId="29">
    <w:abstractNumId w:val="31"/>
  </w:num>
  <w:num w:numId="30">
    <w:abstractNumId w:val="29"/>
  </w:num>
  <w:num w:numId="31">
    <w:abstractNumId w:val="11"/>
  </w:num>
  <w:num w:numId="32">
    <w:abstractNumId w:val="42"/>
  </w:num>
  <w:num w:numId="33">
    <w:abstractNumId w:val="15"/>
  </w:num>
  <w:num w:numId="34">
    <w:abstractNumId w:val="33"/>
  </w:num>
  <w:num w:numId="35">
    <w:abstractNumId w:val="3"/>
  </w:num>
  <w:num w:numId="36">
    <w:abstractNumId w:val="24"/>
  </w:num>
  <w:num w:numId="37">
    <w:abstractNumId w:val="19"/>
  </w:num>
  <w:num w:numId="38">
    <w:abstractNumId w:val="5"/>
  </w:num>
  <w:num w:numId="39">
    <w:abstractNumId w:val="35"/>
  </w:num>
  <w:num w:numId="40">
    <w:abstractNumId w:val="24"/>
  </w:num>
  <w:num w:numId="41">
    <w:abstractNumId w:val="24"/>
  </w:num>
  <w:num w:numId="42">
    <w:abstractNumId w:val="24"/>
  </w:num>
  <w:num w:numId="43">
    <w:abstractNumId w:val="24"/>
  </w:num>
  <w:num w:numId="44">
    <w:abstractNumId w:val="24"/>
  </w:num>
  <w:num w:numId="45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</w:num>
  <w:num w:numId="48">
    <w:abstractNumId w:val="17"/>
  </w:num>
  <w:num w:numId="49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szAwMDMwMjI1MzVT0lEKTi0uzszPAykwrgUApvIc7iwAAAA="/>
  </w:docVars>
  <w:rsids>
    <w:rsidRoot w:val="00530774"/>
    <w:rsid w:val="00001A0B"/>
    <w:rsid w:val="000023EF"/>
    <w:rsid w:val="000030C4"/>
    <w:rsid w:val="0000471E"/>
    <w:rsid w:val="00010831"/>
    <w:rsid w:val="000109F6"/>
    <w:rsid w:val="0001187E"/>
    <w:rsid w:val="0001197A"/>
    <w:rsid w:val="000126C9"/>
    <w:rsid w:val="000128EB"/>
    <w:rsid w:val="00012A57"/>
    <w:rsid w:val="00012C93"/>
    <w:rsid w:val="00014E0B"/>
    <w:rsid w:val="00015480"/>
    <w:rsid w:val="00015B7A"/>
    <w:rsid w:val="00016803"/>
    <w:rsid w:val="00017321"/>
    <w:rsid w:val="00017E72"/>
    <w:rsid w:val="000218E8"/>
    <w:rsid w:val="00023F0D"/>
    <w:rsid w:val="000244C0"/>
    <w:rsid w:val="00025A49"/>
    <w:rsid w:val="00025C15"/>
    <w:rsid w:val="00025CDA"/>
    <w:rsid w:val="0002605C"/>
    <w:rsid w:val="00027C25"/>
    <w:rsid w:val="000302E3"/>
    <w:rsid w:val="00030905"/>
    <w:rsid w:val="00031CEC"/>
    <w:rsid w:val="000329A4"/>
    <w:rsid w:val="00032D02"/>
    <w:rsid w:val="00032EB9"/>
    <w:rsid w:val="00034B4D"/>
    <w:rsid w:val="0003695C"/>
    <w:rsid w:val="000373FB"/>
    <w:rsid w:val="0003758F"/>
    <w:rsid w:val="000401DB"/>
    <w:rsid w:val="000402B0"/>
    <w:rsid w:val="000434A3"/>
    <w:rsid w:val="00044A83"/>
    <w:rsid w:val="00045713"/>
    <w:rsid w:val="0004684D"/>
    <w:rsid w:val="00046BD5"/>
    <w:rsid w:val="000472EC"/>
    <w:rsid w:val="00047BF4"/>
    <w:rsid w:val="00050DD7"/>
    <w:rsid w:val="00051AD3"/>
    <w:rsid w:val="00052D7B"/>
    <w:rsid w:val="00053EE8"/>
    <w:rsid w:val="000545C0"/>
    <w:rsid w:val="0005494E"/>
    <w:rsid w:val="000571BE"/>
    <w:rsid w:val="00061123"/>
    <w:rsid w:val="0006211B"/>
    <w:rsid w:val="00062345"/>
    <w:rsid w:val="00062C05"/>
    <w:rsid w:val="00062F62"/>
    <w:rsid w:val="00063453"/>
    <w:rsid w:val="0006405C"/>
    <w:rsid w:val="0006408B"/>
    <w:rsid w:val="00065084"/>
    <w:rsid w:val="00065582"/>
    <w:rsid w:val="00066033"/>
    <w:rsid w:val="00066578"/>
    <w:rsid w:val="00066E13"/>
    <w:rsid w:val="000749A8"/>
    <w:rsid w:val="00075877"/>
    <w:rsid w:val="000770AD"/>
    <w:rsid w:val="00077434"/>
    <w:rsid w:val="00080CBE"/>
    <w:rsid w:val="00081215"/>
    <w:rsid w:val="00082BAC"/>
    <w:rsid w:val="00083B85"/>
    <w:rsid w:val="00086D81"/>
    <w:rsid w:val="00091027"/>
    <w:rsid w:val="00093912"/>
    <w:rsid w:val="000947E7"/>
    <w:rsid w:val="00094DA2"/>
    <w:rsid w:val="00095954"/>
    <w:rsid w:val="00096848"/>
    <w:rsid w:val="000A1DFA"/>
    <w:rsid w:val="000A1F8A"/>
    <w:rsid w:val="000A2120"/>
    <w:rsid w:val="000A290F"/>
    <w:rsid w:val="000A2EB4"/>
    <w:rsid w:val="000A417F"/>
    <w:rsid w:val="000A4D4E"/>
    <w:rsid w:val="000A5198"/>
    <w:rsid w:val="000B11E9"/>
    <w:rsid w:val="000B1B8D"/>
    <w:rsid w:val="000B22E7"/>
    <w:rsid w:val="000B3446"/>
    <w:rsid w:val="000B4481"/>
    <w:rsid w:val="000B5332"/>
    <w:rsid w:val="000B5502"/>
    <w:rsid w:val="000B5919"/>
    <w:rsid w:val="000B663F"/>
    <w:rsid w:val="000B700E"/>
    <w:rsid w:val="000B7191"/>
    <w:rsid w:val="000C064A"/>
    <w:rsid w:val="000C0894"/>
    <w:rsid w:val="000C17A1"/>
    <w:rsid w:val="000C27F5"/>
    <w:rsid w:val="000C319B"/>
    <w:rsid w:val="000C424E"/>
    <w:rsid w:val="000C5009"/>
    <w:rsid w:val="000C50B7"/>
    <w:rsid w:val="000C58A6"/>
    <w:rsid w:val="000C59FE"/>
    <w:rsid w:val="000C5C80"/>
    <w:rsid w:val="000C6EFF"/>
    <w:rsid w:val="000D01C8"/>
    <w:rsid w:val="000D122D"/>
    <w:rsid w:val="000D5020"/>
    <w:rsid w:val="000D75B5"/>
    <w:rsid w:val="000D7733"/>
    <w:rsid w:val="000D7A64"/>
    <w:rsid w:val="000E23EF"/>
    <w:rsid w:val="000E30B2"/>
    <w:rsid w:val="000E356A"/>
    <w:rsid w:val="000E3A49"/>
    <w:rsid w:val="000E46A0"/>
    <w:rsid w:val="000E4AA4"/>
    <w:rsid w:val="000F015C"/>
    <w:rsid w:val="000F28A6"/>
    <w:rsid w:val="000F301B"/>
    <w:rsid w:val="000F3527"/>
    <w:rsid w:val="000F3F67"/>
    <w:rsid w:val="000F417A"/>
    <w:rsid w:val="000F56DB"/>
    <w:rsid w:val="000F7249"/>
    <w:rsid w:val="000F764D"/>
    <w:rsid w:val="0010358E"/>
    <w:rsid w:val="0011123F"/>
    <w:rsid w:val="001124DE"/>
    <w:rsid w:val="001131C3"/>
    <w:rsid w:val="0011327C"/>
    <w:rsid w:val="001150F5"/>
    <w:rsid w:val="00115CCD"/>
    <w:rsid w:val="00115D25"/>
    <w:rsid w:val="0011662C"/>
    <w:rsid w:val="00116C1A"/>
    <w:rsid w:val="00120B35"/>
    <w:rsid w:val="00120BE5"/>
    <w:rsid w:val="0012162D"/>
    <w:rsid w:val="00121F21"/>
    <w:rsid w:val="00122A0D"/>
    <w:rsid w:val="001259CD"/>
    <w:rsid w:val="00127611"/>
    <w:rsid w:val="001320FC"/>
    <w:rsid w:val="00133F86"/>
    <w:rsid w:val="00134827"/>
    <w:rsid w:val="00135765"/>
    <w:rsid w:val="00136D73"/>
    <w:rsid w:val="0013765B"/>
    <w:rsid w:val="00137808"/>
    <w:rsid w:val="00141888"/>
    <w:rsid w:val="00141DEC"/>
    <w:rsid w:val="001426DF"/>
    <w:rsid w:val="001466F5"/>
    <w:rsid w:val="0014698D"/>
    <w:rsid w:val="001478DF"/>
    <w:rsid w:val="00151E59"/>
    <w:rsid w:val="0015215D"/>
    <w:rsid w:val="00152A16"/>
    <w:rsid w:val="00152B11"/>
    <w:rsid w:val="001556BF"/>
    <w:rsid w:val="00157ABA"/>
    <w:rsid w:val="00157B76"/>
    <w:rsid w:val="00160181"/>
    <w:rsid w:val="001609DF"/>
    <w:rsid w:val="001610A1"/>
    <w:rsid w:val="00161F38"/>
    <w:rsid w:val="001627DE"/>
    <w:rsid w:val="0016569E"/>
    <w:rsid w:val="00166BF4"/>
    <w:rsid w:val="0016770D"/>
    <w:rsid w:val="001702CA"/>
    <w:rsid w:val="001712B3"/>
    <w:rsid w:val="00172C74"/>
    <w:rsid w:val="0017499E"/>
    <w:rsid w:val="00175920"/>
    <w:rsid w:val="0017673C"/>
    <w:rsid w:val="00180C2B"/>
    <w:rsid w:val="00181CF7"/>
    <w:rsid w:val="001844AE"/>
    <w:rsid w:val="00186B34"/>
    <w:rsid w:val="00190108"/>
    <w:rsid w:val="001909CE"/>
    <w:rsid w:val="00192D3D"/>
    <w:rsid w:val="00192FFF"/>
    <w:rsid w:val="0019327B"/>
    <w:rsid w:val="00193DE9"/>
    <w:rsid w:val="001A3214"/>
    <w:rsid w:val="001A3DE2"/>
    <w:rsid w:val="001A3ED5"/>
    <w:rsid w:val="001A43EA"/>
    <w:rsid w:val="001A4C2E"/>
    <w:rsid w:val="001A4E8F"/>
    <w:rsid w:val="001A5E55"/>
    <w:rsid w:val="001A7D01"/>
    <w:rsid w:val="001B1DDD"/>
    <w:rsid w:val="001B1F93"/>
    <w:rsid w:val="001B35E0"/>
    <w:rsid w:val="001B4040"/>
    <w:rsid w:val="001B4488"/>
    <w:rsid w:val="001B61CC"/>
    <w:rsid w:val="001C0D1A"/>
    <w:rsid w:val="001C1375"/>
    <w:rsid w:val="001C152C"/>
    <w:rsid w:val="001C4763"/>
    <w:rsid w:val="001C4984"/>
    <w:rsid w:val="001C5780"/>
    <w:rsid w:val="001C6209"/>
    <w:rsid w:val="001C620D"/>
    <w:rsid w:val="001C70BD"/>
    <w:rsid w:val="001C7438"/>
    <w:rsid w:val="001D0A47"/>
    <w:rsid w:val="001D0B03"/>
    <w:rsid w:val="001D2934"/>
    <w:rsid w:val="001D3EE3"/>
    <w:rsid w:val="001D5FB7"/>
    <w:rsid w:val="001E103B"/>
    <w:rsid w:val="001E1DCC"/>
    <w:rsid w:val="001E3AE7"/>
    <w:rsid w:val="001E55E0"/>
    <w:rsid w:val="001E56D0"/>
    <w:rsid w:val="001E7ABA"/>
    <w:rsid w:val="001F0278"/>
    <w:rsid w:val="001F1843"/>
    <w:rsid w:val="001F1CAD"/>
    <w:rsid w:val="001F208D"/>
    <w:rsid w:val="001F33E3"/>
    <w:rsid w:val="001F5AC7"/>
    <w:rsid w:val="001F6D95"/>
    <w:rsid w:val="0020149B"/>
    <w:rsid w:val="00203BEB"/>
    <w:rsid w:val="002042F2"/>
    <w:rsid w:val="00204477"/>
    <w:rsid w:val="00204BD0"/>
    <w:rsid w:val="002063CB"/>
    <w:rsid w:val="00207444"/>
    <w:rsid w:val="0021026C"/>
    <w:rsid w:val="00210405"/>
    <w:rsid w:val="00210B4C"/>
    <w:rsid w:val="00210D1D"/>
    <w:rsid w:val="00213BEC"/>
    <w:rsid w:val="0021458E"/>
    <w:rsid w:val="0021658D"/>
    <w:rsid w:val="002165A2"/>
    <w:rsid w:val="00217DEB"/>
    <w:rsid w:val="00221FA9"/>
    <w:rsid w:val="00225BA2"/>
    <w:rsid w:val="00226F47"/>
    <w:rsid w:val="00230546"/>
    <w:rsid w:val="00230FFB"/>
    <w:rsid w:val="0023386B"/>
    <w:rsid w:val="00233C95"/>
    <w:rsid w:val="00234230"/>
    <w:rsid w:val="00234387"/>
    <w:rsid w:val="00234E61"/>
    <w:rsid w:val="00235BC2"/>
    <w:rsid w:val="00235E16"/>
    <w:rsid w:val="00236F0E"/>
    <w:rsid w:val="00242557"/>
    <w:rsid w:val="0024258A"/>
    <w:rsid w:val="0024411F"/>
    <w:rsid w:val="0024434C"/>
    <w:rsid w:val="00244C7E"/>
    <w:rsid w:val="00250199"/>
    <w:rsid w:val="002521D7"/>
    <w:rsid w:val="002533A8"/>
    <w:rsid w:val="00254A0B"/>
    <w:rsid w:val="00260044"/>
    <w:rsid w:val="002602D8"/>
    <w:rsid w:val="00260AEA"/>
    <w:rsid w:val="002610F1"/>
    <w:rsid w:val="00263BBD"/>
    <w:rsid w:val="00264A0B"/>
    <w:rsid w:val="00264C10"/>
    <w:rsid w:val="0026579B"/>
    <w:rsid w:val="0026780E"/>
    <w:rsid w:val="0027256A"/>
    <w:rsid w:val="00275E0E"/>
    <w:rsid w:val="00276182"/>
    <w:rsid w:val="002771F3"/>
    <w:rsid w:val="00280F74"/>
    <w:rsid w:val="0028195F"/>
    <w:rsid w:val="00282300"/>
    <w:rsid w:val="00282B21"/>
    <w:rsid w:val="00290E89"/>
    <w:rsid w:val="00291964"/>
    <w:rsid w:val="00292197"/>
    <w:rsid w:val="00292491"/>
    <w:rsid w:val="00293C3B"/>
    <w:rsid w:val="00294A37"/>
    <w:rsid w:val="00296F9B"/>
    <w:rsid w:val="002A0D6E"/>
    <w:rsid w:val="002A25A3"/>
    <w:rsid w:val="002A42D1"/>
    <w:rsid w:val="002A5A3D"/>
    <w:rsid w:val="002A6220"/>
    <w:rsid w:val="002A7976"/>
    <w:rsid w:val="002A7CBE"/>
    <w:rsid w:val="002B1438"/>
    <w:rsid w:val="002B23CE"/>
    <w:rsid w:val="002B2AEA"/>
    <w:rsid w:val="002B2AF8"/>
    <w:rsid w:val="002B2C6A"/>
    <w:rsid w:val="002B53F8"/>
    <w:rsid w:val="002B6D1B"/>
    <w:rsid w:val="002C1226"/>
    <w:rsid w:val="002C2398"/>
    <w:rsid w:val="002C2486"/>
    <w:rsid w:val="002C3AAC"/>
    <w:rsid w:val="002C5319"/>
    <w:rsid w:val="002C5D84"/>
    <w:rsid w:val="002D27AC"/>
    <w:rsid w:val="002D2D5A"/>
    <w:rsid w:val="002D3420"/>
    <w:rsid w:val="002D510C"/>
    <w:rsid w:val="002D51B7"/>
    <w:rsid w:val="002D6E3F"/>
    <w:rsid w:val="002D73D3"/>
    <w:rsid w:val="002E160F"/>
    <w:rsid w:val="002E1EA4"/>
    <w:rsid w:val="002E218A"/>
    <w:rsid w:val="002E41C8"/>
    <w:rsid w:val="002E497D"/>
    <w:rsid w:val="002E5F32"/>
    <w:rsid w:val="002E7BA1"/>
    <w:rsid w:val="002F08A7"/>
    <w:rsid w:val="002F0E3A"/>
    <w:rsid w:val="002F2C78"/>
    <w:rsid w:val="002F3358"/>
    <w:rsid w:val="002F3C56"/>
    <w:rsid w:val="002F6E2D"/>
    <w:rsid w:val="002F7309"/>
    <w:rsid w:val="00302FFB"/>
    <w:rsid w:val="0030353D"/>
    <w:rsid w:val="00304A78"/>
    <w:rsid w:val="003136D5"/>
    <w:rsid w:val="00313CEC"/>
    <w:rsid w:val="0031607C"/>
    <w:rsid w:val="00316CD9"/>
    <w:rsid w:val="00317637"/>
    <w:rsid w:val="00317CF6"/>
    <w:rsid w:val="00320728"/>
    <w:rsid w:val="00320764"/>
    <w:rsid w:val="0032082D"/>
    <w:rsid w:val="00322BDE"/>
    <w:rsid w:val="003244AC"/>
    <w:rsid w:val="00326466"/>
    <w:rsid w:val="003264DC"/>
    <w:rsid w:val="00327E8D"/>
    <w:rsid w:val="003350A4"/>
    <w:rsid w:val="00336C29"/>
    <w:rsid w:val="00337085"/>
    <w:rsid w:val="00337300"/>
    <w:rsid w:val="00337E9D"/>
    <w:rsid w:val="0034029C"/>
    <w:rsid w:val="003402E6"/>
    <w:rsid w:val="00340A73"/>
    <w:rsid w:val="00340BA8"/>
    <w:rsid w:val="00341A2F"/>
    <w:rsid w:val="0034253E"/>
    <w:rsid w:val="00343A48"/>
    <w:rsid w:val="00345116"/>
    <w:rsid w:val="0034612E"/>
    <w:rsid w:val="003464D2"/>
    <w:rsid w:val="00347FF8"/>
    <w:rsid w:val="0035046D"/>
    <w:rsid w:val="00351183"/>
    <w:rsid w:val="00351B68"/>
    <w:rsid w:val="0035583E"/>
    <w:rsid w:val="00357340"/>
    <w:rsid w:val="00357E91"/>
    <w:rsid w:val="00362A4C"/>
    <w:rsid w:val="00363276"/>
    <w:rsid w:val="00364E3C"/>
    <w:rsid w:val="00365033"/>
    <w:rsid w:val="00365218"/>
    <w:rsid w:val="003663FA"/>
    <w:rsid w:val="00367409"/>
    <w:rsid w:val="003718A3"/>
    <w:rsid w:val="00372293"/>
    <w:rsid w:val="00374773"/>
    <w:rsid w:val="00374BB8"/>
    <w:rsid w:val="00375DC7"/>
    <w:rsid w:val="00376664"/>
    <w:rsid w:val="00380647"/>
    <w:rsid w:val="003833A6"/>
    <w:rsid w:val="00383DCE"/>
    <w:rsid w:val="003870E8"/>
    <w:rsid w:val="003901B6"/>
    <w:rsid w:val="00390508"/>
    <w:rsid w:val="00390906"/>
    <w:rsid w:val="00391928"/>
    <w:rsid w:val="003937F7"/>
    <w:rsid w:val="00394FB2"/>
    <w:rsid w:val="003975F0"/>
    <w:rsid w:val="003A0AC6"/>
    <w:rsid w:val="003A10EB"/>
    <w:rsid w:val="003A27C5"/>
    <w:rsid w:val="003A3599"/>
    <w:rsid w:val="003A6AC3"/>
    <w:rsid w:val="003B0451"/>
    <w:rsid w:val="003B1E92"/>
    <w:rsid w:val="003B3C09"/>
    <w:rsid w:val="003B493A"/>
    <w:rsid w:val="003B4CF4"/>
    <w:rsid w:val="003B51DC"/>
    <w:rsid w:val="003B61CD"/>
    <w:rsid w:val="003C1C70"/>
    <w:rsid w:val="003C253E"/>
    <w:rsid w:val="003C3371"/>
    <w:rsid w:val="003C3799"/>
    <w:rsid w:val="003C49CC"/>
    <w:rsid w:val="003C4CA7"/>
    <w:rsid w:val="003C5CE8"/>
    <w:rsid w:val="003C6742"/>
    <w:rsid w:val="003C74E5"/>
    <w:rsid w:val="003C7B71"/>
    <w:rsid w:val="003D32E2"/>
    <w:rsid w:val="003D6A9D"/>
    <w:rsid w:val="003E1A37"/>
    <w:rsid w:val="003E20B7"/>
    <w:rsid w:val="003E2F4B"/>
    <w:rsid w:val="003E4FF7"/>
    <w:rsid w:val="003E5B6A"/>
    <w:rsid w:val="003E6980"/>
    <w:rsid w:val="003F0458"/>
    <w:rsid w:val="003F1DB9"/>
    <w:rsid w:val="003F22B1"/>
    <w:rsid w:val="003F2A3B"/>
    <w:rsid w:val="003F2C71"/>
    <w:rsid w:val="003F3FE2"/>
    <w:rsid w:val="003F6089"/>
    <w:rsid w:val="003F7B65"/>
    <w:rsid w:val="004006FC"/>
    <w:rsid w:val="004012A7"/>
    <w:rsid w:val="00402DB7"/>
    <w:rsid w:val="00402F40"/>
    <w:rsid w:val="004035C9"/>
    <w:rsid w:val="00403FBD"/>
    <w:rsid w:val="00404BDD"/>
    <w:rsid w:val="004134FE"/>
    <w:rsid w:val="0041442D"/>
    <w:rsid w:val="00415147"/>
    <w:rsid w:val="00416704"/>
    <w:rsid w:val="00417488"/>
    <w:rsid w:val="00422420"/>
    <w:rsid w:val="00425641"/>
    <w:rsid w:val="00425A70"/>
    <w:rsid w:val="00426505"/>
    <w:rsid w:val="00427132"/>
    <w:rsid w:val="0042736E"/>
    <w:rsid w:val="004279CB"/>
    <w:rsid w:val="0043084E"/>
    <w:rsid w:val="004322AF"/>
    <w:rsid w:val="0043586A"/>
    <w:rsid w:val="004369DD"/>
    <w:rsid w:val="00436C0B"/>
    <w:rsid w:val="004375B3"/>
    <w:rsid w:val="004378E9"/>
    <w:rsid w:val="0044039C"/>
    <w:rsid w:val="0044066A"/>
    <w:rsid w:val="00443ADE"/>
    <w:rsid w:val="004466E1"/>
    <w:rsid w:val="0044711F"/>
    <w:rsid w:val="004516DC"/>
    <w:rsid w:val="0045421B"/>
    <w:rsid w:val="00455AA8"/>
    <w:rsid w:val="00456473"/>
    <w:rsid w:val="004610AF"/>
    <w:rsid w:val="004613EA"/>
    <w:rsid w:val="0046188F"/>
    <w:rsid w:val="00461A6A"/>
    <w:rsid w:val="00462BFA"/>
    <w:rsid w:val="004634B8"/>
    <w:rsid w:val="00466DC0"/>
    <w:rsid w:val="00470463"/>
    <w:rsid w:val="00471D41"/>
    <w:rsid w:val="0047212B"/>
    <w:rsid w:val="00472D4A"/>
    <w:rsid w:val="0047408A"/>
    <w:rsid w:val="00474DC4"/>
    <w:rsid w:val="00480AAB"/>
    <w:rsid w:val="00481830"/>
    <w:rsid w:val="004823C3"/>
    <w:rsid w:val="0048308C"/>
    <w:rsid w:val="00487D51"/>
    <w:rsid w:val="0049022F"/>
    <w:rsid w:val="0049097A"/>
    <w:rsid w:val="00490BBC"/>
    <w:rsid w:val="00491D1F"/>
    <w:rsid w:val="00492746"/>
    <w:rsid w:val="00493B14"/>
    <w:rsid w:val="00493E16"/>
    <w:rsid w:val="004947B9"/>
    <w:rsid w:val="00495C7E"/>
    <w:rsid w:val="00496AE2"/>
    <w:rsid w:val="004A00CB"/>
    <w:rsid w:val="004A1F81"/>
    <w:rsid w:val="004A3595"/>
    <w:rsid w:val="004A38E4"/>
    <w:rsid w:val="004A3E25"/>
    <w:rsid w:val="004A413B"/>
    <w:rsid w:val="004A44C3"/>
    <w:rsid w:val="004A4C9D"/>
    <w:rsid w:val="004A5558"/>
    <w:rsid w:val="004A79E0"/>
    <w:rsid w:val="004B0DDE"/>
    <w:rsid w:val="004B1134"/>
    <w:rsid w:val="004B1C37"/>
    <w:rsid w:val="004B4896"/>
    <w:rsid w:val="004B6A13"/>
    <w:rsid w:val="004C0325"/>
    <w:rsid w:val="004C2C33"/>
    <w:rsid w:val="004C3CF6"/>
    <w:rsid w:val="004C4ABA"/>
    <w:rsid w:val="004C5E81"/>
    <w:rsid w:val="004C64E2"/>
    <w:rsid w:val="004C6947"/>
    <w:rsid w:val="004C6E03"/>
    <w:rsid w:val="004C7294"/>
    <w:rsid w:val="004C7C7A"/>
    <w:rsid w:val="004D0623"/>
    <w:rsid w:val="004D29EE"/>
    <w:rsid w:val="004D2FB4"/>
    <w:rsid w:val="004D4D5F"/>
    <w:rsid w:val="004D7D23"/>
    <w:rsid w:val="004D7EC4"/>
    <w:rsid w:val="004E306A"/>
    <w:rsid w:val="004E4439"/>
    <w:rsid w:val="004E5724"/>
    <w:rsid w:val="004E6A0B"/>
    <w:rsid w:val="004E7654"/>
    <w:rsid w:val="004F05CC"/>
    <w:rsid w:val="004F1352"/>
    <w:rsid w:val="004F3339"/>
    <w:rsid w:val="004F79BB"/>
    <w:rsid w:val="00500A69"/>
    <w:rsid w:val="0050200A"/>
    <w:rsid w:val="00502B5E"/>
    <w:rsid w:val="00503B49"/>
    <w:rsid w:val="005044FE"/>
    <w:rsid w:val="0050555E"/>
    <w:rsid w:val="00507C8B"/>
    <w:rsid w:val="00507E6F"/>
    <w:rsid w:val="00510DD0"/>
    <w:rsid w:val="00511396"/>
    <w:rsid w:val="005127C2"/>
    <w:rsid w:val="00520F20"/>
    <w:rsid w:val="00521067"/>
    <w:rsid w:val="00521262"/>
    <w:rsid w:val="005213E1"/>
    <w:rsid w:val="00522F25"/>
    <w:rsid w:val="00523A30"/>
    <w:rsid w:val="00523C61"/>
    <w:rsid w:val="00527BDF"/>
    <w:rsid w:val="0053057F"/>
    <w:rsid w:val="00530774"/>
    <w:rsid w:val="0053146E"/>
    <w:rsid w:val="005319CB"/>
    <w:rsid w:val="0053421D"/>
    <w:rsid w:val="00540062"/>
    <w:rsid w:val="0054086B"/>
    <w:rsid w:val="00543994"/>
    <w:rsid w:val="00545127"/>
    <w:rsid w:val="00547082"/>
    <w:rsid w:val="00550229"/>
    <w:rsid w:val="00555A28"/>
    <w:rsid w:val="0055652C"/>
    <w:rsid w:val="00557CEA"/>
    <w:rsid w:val="00562A98"/>
    <w:rsid w:val="00563DAA"/>
    <w:rsid w:val="00565468"/>
    <w:rsid w:val="005666C1"/>
    <w:rsid w:val="00567D5A"/>
    <w:rsid w:val="005703C6"/>
    <w:rsid w:val="00573101"/>
    <w:rsid w:val="00576B79"/>
    <w:rsid w:val="00577BB6"/>
    <w:rsid w:val="0058234B"/>
    <w:rsid w:val="005831C7"/>
    <w:rsid w:val="00584943"/>
    <w:rsid w:val="00586719"/>
    <w:rsid w:val="00587214"/>
    <w:rsid w:val="00590E0D"/>
    <w:rsid w:val="005952F1"/>
    <w:rsid w:val="00596712"/>
    <w:rsid w:val="005A33DA"/>
    <w:rsid w:val="005A4B68"/>
    <w:rsid w:val="005A65BE"/>
    <w:rsid w:val="005A73B4"/>
    <w:rsid w:val="005A7C9A"/>
    <w:rsid w:val="005B18E4"/>
    <w:rsid w:val="005B2BA1"/>
    <w:rsid w:val="005B2EC7"/>
    <w:rsid w:val="005B59F6"/>
    <w:rsid w:val="005B5FA3"/>
    <w:rsid w:val="005B7759"/>
    <w:rsid w:val="005C1540"/>
    <w:rsid w:val="005C1B44"/>
    <w:rsid w:val="005C1D76"/>
    <w:rsid w:val="005C2B74"/>
    <w:rsid w:val="005C396D"/>
    <w:rsid w:val="005C479A"/>
    <w:rsid w:val="005C524C"/>
    <w:rsid w:val="005C5615"/>
    <w:rsid w:val="005C63EB"/>
    <w:rsid w:val="005D3343"/>
    <w:rsid w:val="005D6428"/>
    <w:rsid w:val="005D6CD8"/>
    <w:rsid w:val="005D6D48"/>
    <w:rsid w:val="005D712B"/>
    <w:rsid w:val="005E067A"/>
    <w:rsid w:val="005E103D"/>
    <w:rsid w:val="005E2A02"/>
    <w:rsid w:val="005E380A"/>
    <w:rsid w:val="005E76A2"/>
    <w:rsid w:val="005F0315"/>
    <w:rsid w:val="005F04F4"/>
    <w:rsid w:val="005F0DE5"/>
    <w:rsid w:val="005F33E0"/>
    <w:rsid w:val="005F3613"/>
    <w:rsid w:val="005F388C"/>
    <w:rsid w:val="005F4895"/>
    <w:rsid w:val="005F58D6"/>
    <w:rsid w:val="005F6A16"/>
    <w:rsid w:val="005F7C3A"/>
    <w:rsid w:val="006009E7"/>
    <w:rsid w:val="00600C3D"/>
    <w:rsid w:val="00600EF8"/>
    <w:rsid w:val="00601506"/>
    <w:rsid w:val="006017A1"/>
    <w:rsid w:val="00601C1B"/>
    <w:rsid w:val="00606901"/>
    <w:rsid w:val="00614465"/>
    <w:rsid w:val="00614E7A"/>
    <w:rsid w:val="00614F38"/>
    <w:rsid w:val="00615D9D"/>
    <w:rsid w:val="0061690C"/>
    <w:rsid w:val="006172D7"/>
    <w:rsid w:val="0062021E"/>
    <w:rsid w:val="00621CDC"/>
    <w:rsid w:val="00623600"/>
    <w:rsid w:val="006251AF"/>
    <w:rsid w:val="00626BBF"/>
    <w:rsid w:val="00627791"/>
    <w:rsid w:val="00627F07"/>
    <w:rsid w:val="00630474"/>
    <w:rsid w:val="00633709"/>
    <w:rsid w:val="00635126"/>
    <w:rsid w:val="0063695C"/>
    <w:rsid w:val="00640B26"/>
    <w:rsid w:val="00641B09"/>
    <w:rsid w:val="00641FF6"/>
    <w:rsid w:val="00645040"/>
    <w:rsid w:val="006465E8"/>
    <w:rsid w:val="00647171"/>
    <w:rsid w:val="00647364"/>
    <w:rsid w:val="00650F84"/>
    <w:rsid w:val="00651623"/>
    <w:rsid w:val="006533FA"/>
    <w:rsid w:val="00657179"/>
    <w:rsid w:val="006576F7"/>
    <w:rsid w:val="006621AC"/>
    <w:rsid w:val="0066271A"/>
    <w:rsid w:val="00664D28"/>
    <w:rsid w:val="006716EA"/>
    <w:rsid w:val="00674740"/>
    <w:rsid w:val="006747B8"/>
    <w:rsid w:val="00674AC4"/>
    <w:rsid w:val="00675980"/>
    <w:rsid w:val="0067715E"/>
    <w:rsid w:val="0067795D"/>
    <w:rsid w:val="00677C8D"/>
    <w:rsid w:val="006801DB"/>
    <w:rsid w:val="00681011"/>
    <w:rsid w:val="00681094"/>
    <w:rsid w:val="006822A5"/>
    <w:rsid w:val="006833A0"/>
    <w:rsid w:val="00685630"/>
    <w:rsid w:val="006867D4"/>
    <w:rsid w:val="006872A3"/>
    <w:rsid w:val="00690134"/>
    <w:rsid w:val="0069026D"/>
    <w:rsid w:val="006905A4"/>
    <w:rsid w:val="00690EBC"/>
    <w:rsid w:val="00691E62"/>
    <w:rsid w:val="0069306F"/>
    <w:rsid w:val="006A00BD"/>
    <w:rsid w:val="006A04A3"/>
    <w:rsid w:val="006A19BB"/>
    <w:rsid w:val="006A4223"/>
    <w:rsid w:val="006A5E4F"/>
    <w:rsid w:val="006A7809"/>
    <w:rsid w:val="006B0184"/>
    <w:rsid w:val="006B1BA1"/>
    <w:rsid w:val="006B2554"/>
    <w:rsid w:val="006B3250"/>
    <w:rsid w:val="006B352B"/>
    <w:rsid w:val="006B3C7B"/>
    <w:rsid w:val="006B3CB7"/>
    <w:rsid w:val="006B4DE0"/>
    <w:rsid w:val="006B5768"/>
    <w:rsid w:val="006B79AE"/>
    <w:rsid w:val="006C0ECD"/>
    <w:rsid w:val="006C0EF2"/>
    <w:rsid w:val="006C125F"/>
    <w:rsid w:val="006C4266"/>
    <w:rsid w:val="006C4CAE"/>
    <w:rsid w:val="006C538F"/>
    <w:rsid w:val="006C59FB"/>
    <w:rsid w:val="006C5BC5"/>
    <w:rsid w:val="006C5D6A"/>
    <w:rsid w:val="006C67FB"/>
    <w:rsid w:val="006D0255"/>
    <w:rsid w:val="006D179A"/>
    <w:rsid w:val="006D2018"/>
    <w:rsid w:val="006D72D4"/>
    <w:rsid w:val="006D7CD8"/>
    <w:rsid w:val="006E0C27"/>
    <w:rsid w:val="006E0E9E"/>
    <w:rsid w:val="006E5174"/>
    <w:rsid w:val="006E6463"/>
    <w:rsid w:val="006E745F"/>
    <w:rsid w:val="006F031D"/>
    <w:rsid w:val="006F0713"/>
    <w:rsid w:val="006F34CB"/>
    <w:rsid w:val="006F3B2B"/>
    <w:rsid w:val="006F6820"/>
    <w:rsid w:val="006F7118"/>
    <w:rsid w:val="00700A07"/>
    <w:rsid w:val="00700A4C"/>
    <w:rsid w:val="00701BEB"/>
    <w:rsid w:val="00702FEA"/>
    <w:rsid w:val="007040CF"/>
    <w:rsid w:val="00704562"/>
    <w:rsid w:val="00704B67"/>
    <w:rsid w:val="00704C83"/>
    <w:rsid w:val="00707F0B"/>
    <w:rsid w:val="00710400"/>
    <w:rsid w:val="007105AA"/>
    <w:rsid w:val="00710D69"/>
    <w:rsid w:val="00710E18"/>
    <w:rsid w:val="007111D2"/>
    <w:rsid w:val="0071170E"/>
    <w:rsid w:val="007119E5"/>
    <w:rsid w:val="007124F3"/>
    <w:rsid w:val="00712A81"/>
    <w:rsid w:val="0071366B"/>
    <w:rsid w:val="00713C6F"/>
    <w:rsid w:val="0071490D"/>
    <w:rsid w:val="007155C2"/>
    <w:rsid w:val="00716766"/>
    <w:rsid w:val="007179E5"/>
    <w:rsid w:val="00717E08"/>
    <w:rsid w:val="0072161A"/>
    <w:rsid w:val="00721E3C"/>
    <w:rsid w:val="007224D3"/>
    <w:rsid w:val="007236CB"/>
    <w:rsid w:val="00723996"/>
    <w:rsid w:val="007241AC"/>
    <w:rsid w:val="007254CD"/>
    <w:rsid w:val="00725699"/>
    <w:rsid w:val="00725C1B"/>
    <w:rsid w:val="007272F7"/>
    <w:rsid w:val="007303A1"/>
    <w:rsid w:val="00733B0F"/>
    <w:rsid w:val="00734F6A"/>
    <w:rsid w:val="00737028"/>
    <w:rsid w:val="00737AA1"/>
    <w:rsid w:val="00740742"/>
    <w:rsid w:val="0074096C"/>
    <w:rsid w:val="007412B5"/>
    <w:rsid w:val="007416D7"/>
    <w:rsid w:val="00741ED2"/>
    <w:rsid w:val="007441B0"/>
    <w:rsid w:val="0074470E"/>
    <w:rsid w:val="00745AE8"/>
    <w:rsid w:val="00746A0D"/>
    <w:rsid w:val="0074758F"/>
    <w:rsid w:val="00753022"/>
    <w:rsid w:val="00754E2E"/>
    <w:rsid w:val="0075584A"/>
    <w:rsid w:val="007578D1"/>
    <w:rsid w:val="00757AC9"/>
    <w:rsid w:val="00760E5B"/>
    <w:rsid w:val="007650D1"/>
    <w:rsid w:val="00765279"/>
    <w:rsid w:val="007660C2"/>
    <w:rsid w:val="007677D5"/>
    <w:rsid w:val="007712BD"/>
    <w:rsid w:val="00772353"/>
    <w:rsid w:val="007732EB"/>
    <w:rsid w:val="00773DD6"/>
    <w:rsid w:val="00775093"/>
    <w:rsid w:val="00780642"/>
    <w:rsid w:val="00781744"/>
    <w:rsid w:val="00782D19"/>
    <w:rsid w:val="007850B2"/>
    <w:rsid w:val="00786B6D"/>
    <w:rsid w:val="00790045"/>
    <w:rsid w:val="0079049A"/>
    <w:rsid w:val="007906D5"/>
    <w:rsid w:val="00790813"/>
    <w:rsid w:val="007909F3"/>
    <w:rsid w:val="00790C0F"/>
    <w:rsid w:val="00792086"/>
    <w:rsid w:val="007925FC"/>
    <w:rsid w:val="00795D78"/>
    <w:rsid w:val="00796B19"/>
    <w:rsid w:val="007972A9"/>
    <w:rsid w:val="007A10FB"/>
    <w:rsid w:val="007A1509"/>
    <w:rsid w:val="007A1C03"/>
    <w:rsid w:val="007A34B0"/>
    <w:rsid w:val="007A3CD5"/>
    <w:rsid w:val="007A5181"/>
    <w:rsid w:val="007B0CAB"/>
    <w:rsid w:val="007B12FD"/>
    <w:rsid w:val="007B17A4"/>
    <w:rsid w:val="007B2692"/>
    <w:rsid w:val="007B26AD"/>
    <w:rsid w:val="007B306B"/>
    <w:rsid w:val="007B4086"/>
    <w:rsid w:val="007B50F8"/>
    <w:rsid w:val="007B5798"/>
    <w:rsid w:val="007B5FA3"/>
    <w:rsid w:val="007B6C1C"/>
    <w:rsid w:val="007C1184"/>
    <w:rsid w:val="007C1F59"/>
    <w:rsid w:val="007C28F0"/>
    <w:rsid w:val="007C4500"/>
    <w:rsid w:val="007C4D0B"/>
    <w:rsid w:val="007C5D34"/>
    <w:rsid w:val="007D10A6"/>
    <w:rsid w:val="007D4DE5"/>
    <w:rsid w:val="007E01CD"/>
    <w:rsid w:val="007E466D"/>
    <w:rsid w:val="007E5760"/>
    <w:rsid w:val="007E6E6B"/>
    <w:rsid w:val="007F08E8"/>
    <w:rsid w:val="007F15BC"/>
    <w:rsid w:val="007F29F5"/>
    <w:rsid w:val="007F3F58"/>
    <w:rsid w:val="007F463D"/>
    <w:rsid w:val="007F48BF"/>
    <w:rsid w:val="007F518F"/>
    <w:rsid w:val="007F718B"/>
    <w:rsid w:val="008003FD"/>
    <w:rsid w:val="00800884"/>
    <w:rsid w:val="00801D96"/>
    <w:rsid w:val="008040FD"/>
    <w:rsid w:val="0080747A"/>
    <w:rsid w:val="00810A24"/>
    <w:rsid w:val="0081148E"/>
    <w:rsid w:val="00821204"/>
    <w:rsid w:val="00822234"/>
    <w:rsid w:val="00822EAD"/>
    <w:rsid w:val="00823AF7"/>
    <w:rsid w:val="008250E2"/>
    <w:rsid w:val="00831CDF"/>
    <w:rsid w:val="008327C2"/>
    <w:rsid w:val="00834658"/>
    <w:rsid w:val="008363E4"/>
    <w:rsid w:val="00837B92"/>
    <w:rsid w:val="008408A1"/>
    <w:rsid w:val="00840CAE"/>
    <w:rsid w:val="00841EF0"/>
    <w:rsid w:val="008434C1"/>
    <w:rsid w:val="00844426"/>
    <w:rsid w:val="00844D5E"/>
    <w:rsid w:val="00845572"/>
    <w:rsid w:val="00846AD5"/>
    <w:rsid w:val="0085028A"/>
    <w:rsid w:val="00850AD7"/>
    <w:rsid w:val="008523BC"/>
    <w:rsid w:val="00852F4E"/>
    <w:rsid w:val="008534C8"/>
    <w:rsid w:val="00861825"/>
    <w:rsid w:val="00863676"/>
    <w:rsid w:val="00864148"/>
    <w:rsid w:val="00864E19"/>
    <w:rsid w:val="00864F55"/>
    <w:rsid w:val="00865E56"/>
    <w:rsid w:val="00865F9D"/>
    <w:rsid w:val="00867ED2"/>
    <w:rsid w:val="008714A1"/>
    <w:rsid w:val="00871F3F"/>
    <w:rsid w:val="0087255E"/>
    <w:rsid w:val="00872B21"/>
    <w:rsid w:val="0087302F"/>
    <w:rsid w:val="00874FC2"/>
    <w:rsid w:val="008758F8"/>
    <w:rsid w:val="008764EF"/>
    <w:rsid w:val="008775A0"/>
    <w:rsid w:val="00877BDB"/>
    <w:rsid w:val="008811E2"/>
    <w:rsid w:val="00881584"/>
    <w:rsid w:val="00881852"/>
    <w:rsid w:val="00881B38"/>
    <w:rsid w:val="008822AD"/>
    <w:rsid w:val="00882AD6"/>
    <w:rsid w:val="00883012"/>
    <w:rsid w:val="008844BA"/>
    <w:rsid w:val="008877C9"/>
    <w:rsid w:val="00895287"/>
    <w:rsid w:val="00895D23"/>
    <w:rsid w:val="00896693"/>
    <w:rsid w:val="008978BB"/>
    <w:rsid w:val="008A0A0E"/>
    <w:rsid w:val="008A1A9E"/>
    <w:rsid w:val="008A342C"/>
    <w:rsid w:val="008A3D7C"/>
    <w:rsid w:val="008A4F53"/>
    <w:rsid w:val="008A6114"/>
    <w:rsid w:val="008A6123"/>
    <w:rsid w:val="008B1472"/>
    <w:rsid w:val="008B2666"/>
    <w:rsid w:val="008B2F9B"/>
    <w:rsid w:val="008B5F18"/>
    <w:rsid w:val="008B6111"/>
    <w:rsid w:val="008B6602"/>
    <w:rsid w:val="008C1269"/>
    <w:rsid w:val="008C13F4"/>
    <w:rsid w:val="008C27EF"/>
    <w:rsid w:val="008C2AFD"/>
    <w:rsid w:val="008C2DD7"/>
    <w:rsid w:val="008C6337"/>
    <w:rsid w:val="008D199C"/>
    <w:rsid w:val="008D26B2"/>
    <w:rsid w:val="008D2ABC"/>
    <w:rsid w:val="008D4514"/>
    <w:rsid w:val="008D60A5"/>
    <w:rsid w:val="008D7009"/>
    <w:rsid w:val="008D7905"/>
    <w:rsid w:val="008D7B11"/>
    <w:rsid w:val="008E0FAC"/>
    <w:rsid w:val="008E1DED"/>
    <w:rsid w:val="008E3C66"/>
    <w:rsid w:val="008E6F54"/>
    <w:rsid w:val="008E7747"/>
    <w:rsid w:val="008E7B4B"/>
    <w:rsid w:val="008E7C09"/>
    <w:rsid w:val="008E7D12"/>
    <w:rsid w:val="008F13D5"/>
    <w:rsid w:val="008F1A61"/>
    <w:rsid w:val="008F35DF"/>
    <w:rsid w:val="008F4138"/>
    <w:rsid w:val="008F481F"/>
    <w:rsid w:val="008F4F97"/>
    <w:rsid w:val="008F5329"/>
    <w:rsid w:val="008F585A"/>
    <w:rsid w:val="008F65F7"/>
    <w:rsid w:val="009001C6"/>
    <w:rsid w:val="00900D27"/>
    <w:rsid w:val="00902D60"/>
    <w:rsid w:val="00902F03"/>
    <w:rsid w:val="0090346A"/>
    <w:rsid w:val="009035A3"/>
    <w:rsid w:val="0090489E"/>
    <w:rsid w:val="00905DE4"/>
    <w:rsid w:val="00906CA4"/>
    <w:rsid w:val="009127AD"/>
    <w:rsid w:val="009130EA"/>
    <w:rsid w:val="0091334A"/>
    <w:rsid w:val="0091607E"/>
    <w:rsid w:val="00916187"/>
    <w:rsid w:val="00916DFE"/>
    <w:rsid w:val="009216FD"/>
    <w:rsid w:val="00921ADA"/>
    <w:rsid w:val="00922DBC"/>
    <w:rsid w:val="009233FD"/>
    <w:rsid w:val="00924425"/>
    <w:rsid w:val="00925006"/>
    <w:rsid w:val="009309E7"/>
    <w:rsid w:val="009326CB"/>
    <w:rsid w:val="009327F8"/>
    <w:rsid w:val="00933EA0"/>
    <w:rsid w:val="00934E2A"/>
    <w:rsid w:val="00934E7D"/>
    <w:rsid w:val="009356CD"/>
    <w:rsid w:val="009366C7"/>
    <w:rsid w:val="0094119F"/>
    <w:rsid w:val="009423D7"/>
    <w:rsid w:val="0094259B"/>
    <w:rsid w:val="00944FD2"/>
    <w:rsid w:val="009510C8"/>
    <w:rsid w:val="00951484"/>
    <w:rsid w:val="00953019"/>
    <w:rsid w:val="0095350A"/>
    <w:rsid w:val="0095378D"/>
    <w:rsid w:val="00953875"/>
    <w:rsid w:val="0095613F"/>
    <w:rsid w:val="009610C9"/>
    <w:rsid w:val="00964130"/>
    <w:rsid w:val="0096420F"/>
    <w:rsid w:val="00964F4E"/>
    <w:rsid w:val="009653E9"/>
    <w:rsid w:val="00965CA7"/>
    <w:rsid w:val="00966C04"/>
    <w:rsid w:val="00966FA7"/>
    <w:rsid w:val="00967AF9"/>
    <w:rsid w:val="00970456"/>
    <w:rsid w:val="009704F8"/>
    <w:rsid w:val="0097130B"/>
    <w:rsid w:val="00971DAB"/>
    <w:rsid w:val="00973EDE"/>
    <w:rsid w:val="0097491F"/>
    <w:rsid w:val="00976A7F"/>
    <w:rsid w:val="009800EA"/>
    <w:rsid w:val="00980252"/>
    <w:rsid w:val="00980404"/>
    <w:rsid w:val="0098052E"/>
    <w:rsid w:val="009809CB"/>
    <w:rsid w:val="00981796"/>
    <w:rsid w:val="00982DEE"/>
    <w:rsid w:val="00983C57"/>
    <w:rsid w:val="009845E6"/>
    <w:rsid w:val="009847F8"/>
    <w:rsid w:val="00984EB5"/>
    <w:rsid w:val="0098681E"/>
    <w:rsid w:val="0098704B"/>
    <w:rsid w:val="009878B8"/>
    <w:rsid w:val="00987E60"/>
    <w:rsid w:val="00990EEE"/>
    <w:rsid w:val="009910BF"/>
    <w:rsid w:val="00991555"/>
    <w:rsid w:val="00992C88"/>
    <w:rsid w:val="00992E38"/>
    <w:rsid w:val="009941D2"/>
    <w:rsid w:val="009946FE"/>
    <w:rsid w:val="00994C5F"/>
    <w:rsid w:val="00994D34"/>
    <w:rsid w:val="009976CC"/>
    <w:rsid w:val="009A01F6"/>
    <w:rsid w:val="009A290D"/>
    <w:rsid w:val="009A35EB"/>
    <w:rsid w:val="009A3F80"/>
    <w:rsid w:val="009A5819"/>
    <w:rsid w:val="009B1593"/>
    <w:rsid w:val="009B299F"/>
    <w:rsid w:val="009B2A1D"/>
    <w:rsid w:val="009B2C26"/>
    <w:rsid w:val="009B3CF7"/>
    <w:rsid w:val="009B4015"/>
    <w:rsid w:val="009B41B5"/>
    <w:rsid w:val="009B43CD"/>
    <w:rsid w:val="009B4B83"/>
    <w:rsid w:val="009C054F"/>
    <w:rsid w:val="009C0CBA"/>
    <w:rsid w:val="009C19E1"/>
    <w:rsid w:val="009C2578"/>
    <w:rsid w:val="009C2EC5"/>
    <w:rsid w:val="009C44CB"/>
    <w:rsid w:val="009C4A60"/>
    <w:rsid w:val="009C4BA3"/>
    <w:rsid w:val="009C6796"/>
    <w:rsid w:val="009D0CDC"/>
    <w:rsid w:val="009D2AF3"/>
    <w:rsid w:val="009D2F56"/>
    <w:rsid w:val="009D5D52"/>
    <w:rsid w:val="009D6227"/>
    <w:rsid w:val="009D6ACE"/>
    <w:rsid w:val="009D6C33"/>
    <w:rsid w:val="009D7625"/>
    <w:rsid w:val="009E1AF1"/>
    <w:rsid w:val="009E49CA"/>
    <w:rsid w:val="009E5BAF"/>
    <w:rsid w:val="009E6BF2"/>
    <w:rsid w:val="009E7647"/>
    <w:rsid w:val="009F2F55"/>
    <w:rsid w:val="009F37F0"/>
    <w:rsid w:val="009F3C5E"/>
    <w:rsid w:val="009F495E"/>
    <w:rsid w:val="009F5070"/>
    <w:rsid w:val="009F547C"/>
    <w:rsid w:val="009F7851"/>
    <w:rsid w:val="009F79E2"/>
    <w:rsid w:val="00A0486A"/>
    <w:rsid w:val="00A04E8B"/>
    <w:rsid w:val="00A05234"/>
    <w:rsid w:val="00A0635A"/>
    <w:rsid w:val="00A06463"/>
    <w:rsid w:val="00A06626"/>
    <w:rsid w:val="00A06951"/>
    <w:rsid w:val="00A10A42"/>
    <w:rsid w:val="00A12AB2"/>
    <w:rsid w:val="00A12F9B"/>
    <w:rsid w:val="00A1479C"/>
    <w:rsid w:val="00A15C54"/>
    <w:rsid w:val="00A15D8F"/>
    <w:rsid w:val="00A21B82"/>
    <w:rsid w:val="00A22070"/>
    <w:rsid w:val="00A23E19"/>
    <w:rsid w:val="00A2433C"/>
    <w:rsid w:val="00A24A54"/>
    <w:rsid w:val="00A25318"/>
    <w:rsid w:val="00A25C7C"/>
    <w:rsid w:val="00A270B7"/>
    <w:rsid w:val="00A270F0"/>
    <w:rsid w:val="00A313E7"/>
    <w:rsid w:val="00A33DF2"/>
    <w:rsid w:val="00A34C93"/>
    <w:rsid w:val="00A34D52"/>
    <w:rsid w:val="00A35BFF"/>
    <w:rsid w:val="00A35C0D"/>
    <w:rsid w:val="00A35E2A"/>
    <w:rsid w:val="00A363EB"/>
    <w:rsid w:val="00A4235C"/>
    <w:rsid w:val="00A456E3"/>
    <w:rsid w:val="00A45C85"/>
    <w:rsid w:val="00A4774F"/>
    <w:rsid w:val="00A52F6F"/>
    <w:rsid w:val="00A538AD"/>
    <w:rsid w:val="00A55822"/>
    <w:rsid w:val="00A567CC"/>
    <w:rsid w:val="00A575F4"/>
    <w:rsid w:val="00A57789"/>
    <w:rsid w:val="00A60A82"/>
    <w:rsid w:val="00A60ACE"/>
    <w:rsid w:val="00A63BD4"/>
    <w:rsid w:val="00A7162F"/>
    <w:rsid w:val="00A73D4A"/>
    <w:rsid w:val="00A73FDA"/>
    <w:rsid w:val="00A74A99"/>
    <w:rsid w:val="00A74E62"/>
    <w:rsid w:val="00A81E71"/>
    <w:rsid w:val="00A84EF7"/>
    <w:rsid w:val="00A8537B"/>
    <w:rsid w:val="00A8580F"/>
    <w:rsid w:val="00A85CEC"/>
    <w:rsid w:val="00A85F5B"/>
    <w:rsid w:val="00A87744"/>
    <w:rsid w:val="00A87C89"/>
    <w:rsid w:val="00A92970"/>
    <w:rsid w:val="00A92D27"/>
    <w:rsid w:val="00A969D1"/>
    <w:rsid w:val="00A97714"/>
    <w:rsid w:val="00AA51E5"/>
    <w:rsid w:val="00AA7761"/>
    <w:rsid w:val="00AB1FC9"/>
    <w:rsid w:val="00AB2999"/>
    <w:rsid w:val="00AB34D0"/>
    <w:rsid w:val="00AB483B"/>
    <w:rsid w:val="00AB51D9"/>
    <w:rsid w:val="00AB60E8"/>
    <w:rsid w:val="00AB7A41"/>
    <w:rsid w:val="00AC0D0E"/>
    <w:rsid w:val="00AC0F3B"/>
    <w:rsid w:val="00AC1538"/>
    <w:rsid w:val="00AC20C0"/>
    <w:rsid w:val="00AC2AC2"/>
    <w:rsid w:val="00AC2CAB"/>
    <w:rsid w:val="00AC2CE4"/>
    <w:rsid w:val="00AD15E7"/>
    <w:rsid w:val="00AD41A2"/>
    <w:rsid w:val="00AD45F3"/>
    <w:rsid w:val="00AD580A"/>
    <w:rsid w:val="00AD5F67"/>
    <w:rsid w:val="00AD5F7B"/>
    <w:rsid w:val="00AD717F"/>
    <w:rsid w:val="00AD7530"/>
    <w:rsid w:val="00AE016F"/>
    <w:rsid w:val="00AE0989"/>
    <w:rsid w:val="00AE1806"/>
    <w:rsid w:val="00AE1ACC"/>
    <w:rsid w:val="00AE2CBF"/>
    <w:rsid w:val="00AE400E"/>
    <w:rsid w:val="00AE5A78"/>
    <w:rsid w:val="00AE5E9D"/>
    <w:rsid w:val="00AE6EA2"/>
    <w:rsid w:val="00AE798E"/>
    <w:rsid w:val="00AF47CC"/>
    <w:rsid w:val="00AF4FB8"/>
    <w:rsid w:val="00AF647E"/>
    <w:rsid w:val="00AF72C9"/>
    <w:rsid w:val="00B00336"/>
    <w:rsid w:val="00B01819"/>
    <w:rsid w:val="00B01A34"/>
    <w:rsid w:val="00B02981"/>
    <w:rsid w:val="00B04859"/>
    <w:rsid w:val="00B04C15"/>
    <w:rsid w:val="00B05D47"/>
    <w:rsid w:val="00B06677"/>
    <w:rsid w:val="00B06ED8"/>
    <w:rsid w:val="00B10B8B"/>
    <w:rsid w:val="00B10F92"/>
    <w:rsid w:val="00B119E4"/>
    <w:rsid w:val="00B13392"/>
    <w:rsid w:val="00B16388"/>
    <w:rsid w:val="00B16917"/>
    <w:rsid w:val="00B171BB"/>
    <w:rsid w:val="00B21271"/>
    <w:rsid w:val="00B21FAF"/>
    <w:rsid w:val="00B22427"/>
    <w:rsid w:val="00B2389A"/>
    <w:rsid w:val="00B24A4B"/>
    <w:rsid w:val="00B25090"/>
    <w:rsid w:val="00B26F4B"/>
    <w:rsid w:val="00B30419"/>
    <w:rsid w:val="00B30ECB"/>
    <w:rsid w:val="00B332ED"/>
    <w:rsid w:val="00B33ECE"/>
    <w:rsid w:val="00B3616A"/>
    <w:rsid w:val="00B36AA6"/>
    <w:rsid w:val="00B3795F"/>
    <w:rsid w:val="00B4138F"/>
    <w:rsid w:val="00B4387C"/>
    <w:rsid w:val="00B4458D"/>
    <w:rsid w:val="00B45F36"/>
    <w:rsid w:val="00B45F63"/>
    <w:rsid w:val="00B4603D"/>
    <w:rsid w:val="00B46DD4"/>
    <w:rsid w:val="00B513E9"/>
    <w:rsid w:val="00B524B3"/>
    <w:rsid w:val="00B52BF5"/>
    <w:rsid w:val="00B534F1"/>
    <w:rsid w:val="00B55A49"/>
    <w:rsid w:val="00B55ACF"/>
    <w:rsid w:val="00B565BE"/>
    <w:rsid w:val="00B57371"/>
    <w:rsid w:val="00B57EC2"/>
    <w:rsid w:val="00B63BB8"/>
    <w:rsid w:val="00B64A81"/>
    <w:rsid w:val="00B64E1D"/>
    <w:rsid w:val="00B64F9D"/>
    <w:rsid w:val="00B666A4"/>
    <w:rsid w:val="00B678C2"/>
    <w:rsid w:val="00B700F2"/>
    <w:rsid w:val="00B70C1D"/>
    <w:rsid w:val="00B711DC"/>
    <w:rsid w:val="00B72AF2"/>
    <w:rsid w:val="00B72CB7"/>
    <w:rsid w:val="00B73C30"/>
    <w:rsid w:val="00B7598D"/>
    <w:rsid w:val="00B75D94"/>
    <w:rsid w:val="00B773F1"/>
    <w:rsid w:val="00B80A11"/>
    <w:rsid w:val="00B81778"/>
    <w:rsid w:val="00B82A3F"/>
    <w:rsid w:val="00B8314E"/>
    <w:rsid w:val="00B83576"/>
    <w:rsid w:val="00B83914"/>
    <w:rsid w:val="00B839E4"/>
    <w:rsid w:val="00B83BBF"/>
    <w:rsid w:val="00B865D5"/>
    <w:rsid w:val="00B870F1"/>
    <w:rsid w:val="00B874E0"/>
    <w:rsid w:val="00B9005B"/>
    <w:rsid w:val="00B90437"/>
    <w:rsid w:val="00B9272B"/>
    <w:rsid w:val="00B9358C"/>
    <w:rsid w:val="00B9403E"/>
    <w:rsid w:val="00B9494F"/>
    <w:rsid w:val="00B96837"/>
    <w:rsid w:val="00B96D24"/>
    <w:rsid w:val="00BA32F9"/>
    <w:rsid w:val="00BA4F6B"/>
    <w:rsid w:val="00BA50CA"/>
    <w:rsid w:val="00BA5247"/>
    <w:rsid w:val="00BA5656"/>
    <w:rsid w:val="00BA65EC"/>
    <w:rsid w:val="00BA6922"/>
    <w:rsid w:val="00BA75E8"/>
    <w:rsid w:val="00BB0D87"/>
    <w:rsid w:val="00BB15E4"/>
    <w:rsid w:val="00BB24BB"/>
    <w:rsid w:val="00BB3089"/>
    <w:rsid w:val="00BB319E"/>
    <w:rsid w:val="00BB37A1"/>
    <w:rsid w:val="00BB4557"/>
    <w:rsid w:val="00BB492C"/>
    <w:rsid w:val="00BB4C9C"/>
    <w:rsid w:val="00BB64F3"/>
    <w:rsid w:val="00BB7555"/>
    <w:rsid w:val="00BC0522"/>
    <w:rsid w:val="00BC0603"/>
    <w:rsid w:val="00BC28E0"/>
    <w:rsid w:val="00BC2FB6"/>
    <w:rsid w:val="00BC5E8E"/>
    <w:rsid w:val="00BC651B"/>
    <w:rsid w:val="00BC7BBB"/>
    <w:rsid w:val="00BD08F6"/>
    <w:rsid w:val="00BD224A"/>
    <w:rsid w:val="00BD22D0"/>
    <w:rsid w:val="00BD34A7"/>
    <w:rsid w:val="00BD46EC"/>
    <w:rsid w:val="00BD48B3"/>
    <w:rsid w:val="00BD4A38"/>
    <w:rsid w:val="00BD4F06"/>
    <w:rsid w:val="00BD50F9"/>
    <w:rsid w:val="00BD58CE"/>
    <w:rsid w:val="00BD6154"/>
    <w:rsid w:val="00BE0E87"/>
    <w:rsid w:val="00BE1414"/>
    <w:rsid w:val="00BE249F"/>
    <w:rsid w:val="00BE37E2"/>
    <w:rsid w:val="00BE5D42"/>
    <w:rsid w:val="00BE7480"/>
    <w:rsid w:val="00BE7EE1"/>
    <w:rsid w:val="00BF1DB0"/>
    <w:rsid w:val="00BF2661"/>
    <w:rsid w:val="00BF4F2F"/>
    <w:rsid w:val="00BF5431"/>
    <w:rsid w:val="00BF7DBA"/>
    <w:rsid w:val="00C00A98"/>
    <w:rsid w:val="00C05925"/>
    <w:rsid w:val="00C06A92"/>
    <w:rsid w:val="00C06EFD"/>
    <w:rsid w:val="00C105DB"/>
    <w:rsid w:val="00C11625"/>
    <w:rsid w:val="00C1245F"/>
    <w:rsid w:val="00C145DF"/>
    <w:rsid w:val="00C14898"/>
    <w:rsid w:val="00C149B8"/>
    <w:rsid w:val="00C16284"/>
    <w:rsid w:val="00C1732C"/>
    <w:rsid w:val="00C1732F"/>
    <w:rsid w:val="00C174B3"/>
    <w:rsid w:val="00C20E9D"/>
    <w:rsid w:val="00C21230"/>
    <w:rsid w:val="00C214CA"/>
    <w:rsid w:val="00C22AB9"/>
    <w:rsid w:val="00C24193"/>
    <w:rsid w:val="00C2438A"/>
    <w:rsid w:val="00C26157"/>
    <w:rsid w:val="00C26B3A"/>
    <w:rsid w:val="00C30259"/>
    <w:rsid w:val="00C3040E"/>
    <w:rsid w:val="00C3638D"/>
    <w:rsid w:val="00C363EB"/>
    <w:rsid w:val="00C364B8"/>
    <w:rsid w:val="00C36C42"/>
    <w:rsid w:val="00C40C72"/>
    <w:rsid w:val="00C4145D"/>
    <w:rsid w:val="00C41B19"/>
    <w:rsid w:val="00C42002"/>
    <w:rsid w:val="00C4262B"/>
    <w:rsid w:val="00C43171"/>
    <w:rsid w:val="00C43248"/>
    <w:rsid w:val="00C44AF2"/>
    <w:rsid w:val="00C46264"/>
    <w:rsid w:val="00C46463"/>
    <w:rsid w:val="00C47175"/>
    <w:rsid w:val="00C475EC"/>
    <w:rsid w:val="00C47F2C"/>
    <w:rsid w:val="00C50A58"/>
    <w:rsid w:val="00C5459C"/>
    <w:rsid w:val="00C55B55"/>
    <w:rsid w:val="00C61B39"/>
    <w:rsid w:val="00C62139"/>
    <w:rsid w:val="00C6250D"/>
    <w:rsid w:val="00C6356B"/>
    <w:rsid w:val="00C64674"/>
    <w:rsid w:val="00C653F4"/>
    <w:rsid w:val="00C65C5A"/>
    <w:rsid w:val="00C6706E"/>
    <w:rsid w:val="00C703B5"/>
    <w:rsid w:val="00C70A9C"/>
    <w:rsid w:val="00C73C0D"/>
    <w:rsid w:val="00C743BE"/>
    <w:rsid w:val="00C75824"/>
    <w:rsid w:val="00C76666"/>
    <w:rsid w:val="00C808EF"/>
    <w:rsid w:val="00C81146"/>
    <w:rsid w:val="00C81622"/>
    <w:rsid w:val="00C818F4"/>
    <w:rsid w:val="00C81B81"/>
    <w:rsid w:val="00C83D5E"/>
    <w:rsid w:val="00C85833"/>
    <w:rsid w:val="00C87197"/>
    <w:rsid w:val="00C9238D"/>
    <w:rsid w:val="00C93BA7"/>
    <w:rsid w:val="00C94D93"/>
    <w:rsid w:val="00C950F0"/>
    <w:rsid w:val="00C95338"/>
    <w:rsid w:val="00C978A7"/>
    <w:rsid w:val="00C97903"/>
    <w:rsid w:val="00C97941"/>
    <w:rsid w:val="00CA3E56"/>
    <w:rsid w:val="00CA5B79"/>
    <w:rsid w:val="00CA5BC9"/>
    <w:rsid w:val="00CA5C1A"/>
    <w:rsid w:val="00CA5D0B"/>
    <w:rsid w:val="00CA6334"/>
    <w:rsid w:val="00CA7BF2"/>
    <w:rsid w:val="00CB097E"/>
    <w:rsid w:val="00CB0FFD"/>
    <w:rsid w:val="00CB11F0"/>
    <w:rsid w:val="00CB3493"/>
    <w:rsid w:val="00CB7261"/>
    <w:rsid w:val="00CB775A"/>
    <w:rsid w:val="00CC0942"/>
    <w:rsid w:val="00CC14E6"/>
    <w:rsid w:val="00CC19E3"/>
    <w:rsid w:val="00CC2398"/>
    <w:rsid w:val="00CC2D31"/>
    <w:rsid w:val="00CC3B0A"/>
    <w:rsid w:val="00CC4B9E"/>
    <w:rsid w:val="00CC4E5E"/>
    <w:rsid w:val="00CC549D"/>
    <w:rsid w:val="00CD0E02"/>
    <w:rsid w:val="00CD1FBE"/>
    <w:rsid w:val="00CD29DD"/>
    <w:rsid w:val="00CD3A32"/>
    <w:rsid w:val="00CD707E"/>
    <w:rsid w:val="00CE14E9"/>
    <w:rsid w:val="00CE2301"/>
    <w:rsid w:val="00CE2743"/>
    <w:rsid w:val="00CE3111"/>
    <w:rsid w:val="00CE4EEB"/>
    <w:rsid w:val="00CE742B"/>
    <w:rsid w:val="00CE799B"/>
    <w:rsid w:val="00CF1408"/>
    <w:rsid w:val="00CF177C"/>
    <w:rsid w:val="00CF1A95"/>
    <w:rsid w:val="00CF2283"/>
    <w:rsid w:val="00CF368F"/>
    <w:rsid w:val="00CF4283"/>
    <w:rsid w:val="00CF4FC5"/>
    <w:rsid w:val="00CF606A"/>
    <w:rsid w:val="00CF7191"/>
    <w:rsid w:val="00CF7A76"/>
    <w:rsid w:val="00D00F8D"/>
    <w:rsid w:val="00D015F6"/>
    <w:rsid w:val="00D02351"/>
    <w:rsid w:val="00D0367D"/>
    <w:rsid w:val="00D04358"/>
    <w:rsid w:val="00D051E4"/>
    <w:rsid w:val="00D05983"/>
    <w:rsid w:val="00D06177"/>
    <w:rsid w:val="00D073FF"/>
    <w:rsid w:val="00D10ACB"/>
    <w:rsid w:val="00D11BC7"/>
    <w:rsid w:val="00D12CA7"/>
    <w:rsid w:val="00D14371"/>
    <w:rsid w:val="00D16149"/>
    <w:rsid w:val="00D163C0"/>
    <w:rsid w:val="00D21774"/>
    <w:rsid w:val="00D21FCF"/>
    <w:rsid w:val="00D22112"/>
    <w:rsid w:val="00D232CB"/>
    <w:rsid w:val="00D237A1"/>
    <w:rsid w:val="00D23813"/>
    <w:rsid w:val="00D2399F"/>
    <w:rsid w:val="00D271B7"/>
    <w:rsid w:val="00D3164A"/>
    <w:rsid w:val="00D34563"/>
    <w:rsid w:val="00D356E9"/>
    <w:rsid w:val="00D35C47"/>
    <w:rsid w:val="00D35E10"/>
    <w:rsid w:val="00D36178"/>
    <w:rsid w:val="00D377A5"/>
    <w:rsid w:val="00D37BC0"/>
    <w:rsid w:val="00D42D22"/>
    <w:rsid w:val="00D42FD4"/>
    <w:rsid w:val="00D43787"/>
    <w:rsid w:val="00D438D0"/>
    <w:rsid w:val="00D458A4"/>
    <w:rsid w:val="00D50A36"/>
    <w:rsid w:val="00D514AC"/>
    <w:rsid w:val="00D51F8A"/>
    <w:rsid w:val="00D52D2F"/>
    <w:rsid w:val="00D553C5"/>
    <w:rsid w:val="00D559CB"/>
    <w:rsid w:val="00D55D85"/>
    <w:rsid w:val="00D600BA"/>
    <w:rsid w:val="00D60B89"/>
    <w:rsid w:val="00D6288F"/>
    <w:rsid w:val="00D67215"/>
    <w:rsid w:val="00D6741A"/>
    <w:rsid w:val="00D67624"/>
    <w:rsid w:val="00D7128F"/>
    <w:rsid w:val="00D74844"/>
    <w:rsid w:val="00D75C15"/>
    <w:rsid w:val="00D80D29"/>
    <w:rsid w:val="00D854D4"/>
    <w:rsid w:val="00D85C40"/>
    <w:rsid w:val="00D86B51"/>
    <w:rsid w:val="00D87104"/>
    <w:rsid w:val="00D87356"/>
    <w:rsid w:val="00D87A55"/>
    <w:rsid w:val="00D91074"/>
    <w:rsid w:val="00D93F3F"/>
    <w:rsid w:val="00D94256"/>
    <w:rsid w:val="00D94AE0"/>
    <w:rsid w:val="00DA0C93"/>
    <w:rsid w:val="00DA1964"/>
    <w:rsid w:val="00DA2027"/>
    <w:rsid w:val="00DA21C8"/>
    <w:rsid w:val="00DA5FFF"/>
    <w:rsid w:val="00DA6DBA"/>
    <w:rsid w:val="00DA7188"/>
    <w:rsid w:val="00DA762A"/>
    <w:rsid w:val="00DB014B"/>
    <w:rsid w:val="00DB0F11"/>
    <w:rsid w:val="00DB1515"/>
    <w:rsid w:val="00DB373A"/>
    <w:rsid w:val="00DB3ABA"/>
    <w:rsid w:val="00DB5EB6"/>
    <w:rsid w:val="00DB6068"/>
    <w:rsid w:val="00DB65CB"/>
    <w:rsid w:val="00DB7321"/>
    <w:rsid w:val="00DC1B18"/>
    <w:rsid w:val="00DC24DC"/>
    <w:rsid w:val="00DC3E6E"/>
    <w:rsid w:val="00DC4099"/>
    <w:rsid w:val="00DC6C25"/>
    <w:rsid w:val="00DD1888"/>
    <w:rsid w:val="00DD24CA"/>
    <w:rsid w:val="00DD2C7C"/>
    <w:rsid w:val="00DD304D"/>
    <w:rsid w:val="00DD37C8"/>
    <w:rsid w:val="00DD4C29"/>
    <w:rsid w:val="00DD5297"/>
    <w:rsid w:val="00DD571A"/>
    <w:rsid w:val="00DD70EB"/>
    <w:rsid w:val="00DD78A5"/>
    <w:rsid w:val="00DD7D33"/>
    <w:rsid w:val="00DD7E7C"/>
    <w:rsid w:val="00DD7E88"/>
    <w:rsid w:val="00DE1CB1"/>
    <w:rsid w:val="00DE24C4"/>
    <w:rsid w:val="00DE30EF"/>
    <w:rsid w:val="00DE3AE3"/>
    <w:rsid w:val="00DE6294"/>
    <w:rsid w:val="00DE6A97"/>
    <w:rsid w:val="00DF0086"/>
    <w:rsid w:val="00DF1438"/>
    <w:rsid w:val="00DF1A1C"/>
    <w:rsid w:val="00DF4388"/>
    <w:rsid w:val="00DF5304"/>
    <w:rsid w:val="00DF5EDE"/>
    <w:rsid w:val="00DF6B73"/>
    <w:rsid w:val="00E02B58"/>
    <w:rsid w:val="00E02E4C"/>
    <w:rsid w:val="00E045DA"/>
    <w:rsid w:val="00E078E9"/>
    <w:rsid w:val="00E078FB"/>
    <w:rsid w:val="00E110EF"/>
    <w:rsid w:val="00E11E6C"/>
    <w:rsid w:val="00E135F8"/>
    <w:rsid w:val="00E150E8"/>
    <w:rsid w:val="00E15215"/>
    <w:rsid w:val="00E15F92"/>
    <w:rsid w:val="00E16512"/>
    <w:rsid w:val="00E16AA0"/>
    <w:rsid w:val="00E20789"/>
    <w:rsid w:val="00E21B8F"/>
    <w:rsid w:val="00E22412"/>
    <w:rsid w:val="00E230D0"/>
    <w:rsid w:val="00E2443D"/>
    <w:rsid w:val="00E26446"/>
    <w:rsid w:val="00E275FA"/>
    <w:rsid w:val="00E27629"/>
    <w:rsid w:val="00E27A53"/>
    <w:rsid w:val="00E32694"/>
    <w:rsid w:val="00E34043"/>
    <w:rsid w:val="00E34DD2"/>
    <w:rsid w:val="00E355C9"/>
    <w:rsid w:val="00E36961"/>
    <w:rsid w:val="00E36E40"/>
    <w:rsid w:val="00E36F9C"/>
    <w:rsid w:val="00E37666"/>
    <w:rsid w:val="00E37747"/>
    <w:rsid w:val="00E40EA8"/>
    <w:rsid w:val="00E416BD"/>
    <w:rsid w:val="00E41A24"/>
    <w:rsid w:val="00E41F3F"/>
    <w:rsid w:val="00E44D2D"/>
    <w:rsid w:val="00E45653"/>
    <w:rsid w:val="00E5039F"/>
    <w:rsid w:val="00E50E6B"/>
    <w:rsid w:val="00E51503"/>
    <w:rsid w:val="00E5236F"/>
    <w:rsid w:val="00E52D46"/>
    <w:rsid w:val="00E542DD"/>
    <w:rsid w:val="00E55E16"/>
    <w:rsid w:val="00E565B8"/>
    <w:rsid w:val="00E574AF"/>
    <w:rsid w:val="00E61244"/>
    <w:rsid w:val="00E612DE"/>
    <w:rsid w:val="00E61896"/>
    <w:rsid w:val="00E61B72"/>
    <w:rsid w:val="00E623CF"/>
    <w:rsid w:val="00E627C2"/>
    <w:rsid w:val="00E6367B"/>
    <w:rsid w:val="00E6396A"/>
    <w:rsid w:val="00E640EB"/>
    <w:rsid w:val="00E721D6"/>
    <w:rsid w:val="00E72DE2"/>
    <w:rsid w:val="00E73A21"/>
    <w:rsid w:val="00E74DEA"/>
    <w:rsid w:val="00E75B1A"/>
    <w:rsid w:val="00E75C29"/>
    <w:rsid w:val="00E77F3C"/>
    <w:rsid w:val="00E81AF1"/>
    <w:rsid w:val="00E83576"/>
    <w:rsid w:val="00E84DD7"/>
    <w:rsid w:val="00E858C2"/>
    <w:rsid w:val="00E86CDC"/>
    <w:rsid w:val="00E944C3"/>
    <w:rsid w:val="00E95A58"/>
    <w:rsid w:val="00E95BAD"/>
    <w:rsid w:val="00EA3117"/>
    <w:rsid w:val="00EA4A02"/>
    <w:rsid w:val="00EA4CFC"/>
    <w:rsid w:val="00EA5617"/>
    <w:rsid w:val="00EA5F74"/>
    <w:rsid w:val="00EA653E"/>
    <w:rsid w:val="00EA6FE5"/>
    <w:rsid w:val="00EB0A3C"/>
    <w:rsid w:val="00EB37BE"/>
    <w:rsid w:val="00EB38BB"/>
    <w:rsid w:val="00EB4CEF"/>
    <w:rsid w:val="00EB7348"/>
    <w:rsid w:val="00EB797A"/>
    <w:rsid w:val="00EC1C1F"/>
    <w:rsid w:val="00EC2ECC"/>
    <w:rsid w:val="00EC52B4"/>
    <w:rsid w:val="00EC55AF"/>
    <w:rsid w:val="00EC5F7F"/>
    <w:rsid w:val="00EC7CF6"/>
    <w:rsid w:val="00ED3283"/>
    <w:rsid w:val="00ED3CB0"/>
    <w:rsid w:val="00ED5DED"/>
    <w:rsid w:val="00ED74AD"/>
    <w:rsid w:val="00EE1BC4"/>
    <w:rsid w:val="00EE285E"/>
    <w:rsid w:val="00EE3C1E"/>
    <w:rsid w:val="00EE4CB0"/>
    <w:rsid w:val="00EE718B"/>
    <w:rsid w:val="00EE788D"/>
    <w:rsid w:val="00EF14E4"/>
    <w:rsid w:val="00EF2EA6"/>
    <w:rsid w:val="00EF37E5"/>
    <w:rsid w:val="00EF3E4F"/>
    <w:rsid w:val="00EF5BED"/>
    <w:rsid w:val="00EF75A3"/>
    <w:rsid w:val="00F009BD"/>
    <w:rsid w:val="00F019DF"/>
    <w:rsid w:val="00F0223E"/>
    <w:rsid w:val="00F050EA"/>
    <w:rsid w:val="00F05B56"/>
    <w:rsid w:val="00F10502"/>
    <w:rsid w:val="00F11619"/>
    <w:rsid w:val="00F11A59"/>
    <w:rsid w:val="00F1239A"/>
    <w:rsid w:val="00F14ED7"/>
    <w:rsid w:val="00F1644E"/>
    <w:rsid w:val="00F21FBB"/>
    <w:rsid w:val="00F222D0"/>
    <w:rsid w:val="00F24198"/>
    <w:rsid w:val="00F24E4C"/>
    <w:rsid w:val="00F25286"/>
    <w:rsid w:val="00F25734"/>
    <w:rsid w:val="00F25E43"/>
    <w:rsid w:val="00F303CC"/>
    <w:rsid w:val="00F310C3"/>
    <w:rsid w:val="00F328C1"/>
    <w:rsid w:val="00F32D73"/>
    <w:rsid w:val="00F353D8"/>
    <w:rsid w:val="00F35967"/>
    <w:rsid w:val="00F35DDC"/>
    <w:rsid w:val="00F35FEF"/>
    <w:rsid w:val="00F36952"/>
    <w:rsid w:val="00F371C8"/>
    <w:rsid w:val="00F435A3"/>
    <w:rsid w:val="00F436E1"/>
    <w:rsid w:val="00F45405"/>
    <w:rsid w:val="00F501AB"/>
    <w:rsid w:val="00F50521"/>
    <w:rsid w:val="00F51937"/>
    <w:rsid w:val="00F51BFA"/>
    <w:rsid w:val="00F52A9A"/>
    <w:rsid w:val="00F54A72"/>
    <w:rsid w:val="00F5508A"/>
    <w:rsid w:val="00F565DD"/>
    <w:rsid w:val="00F56B9B"/>
    <w:rsid w:val="00F56D00"/>
    <w:rsid w:val="00F57888"/>
    <w:rsid w:val="00F61442"/>
    <w:rsid w:val="00F61B15"/>
    <w:rsid w:val="00F624B6"/>
    <w:rsid w:val="00F660FE"/>
    <w:rsid w:val="00F66546"/>
    <w:rsid w:val="00F666ED"/>
    <w:rsid w:val="00F67408"/>
    <w:rsid w:val="00F6741F"/>
    <w:rsid w:val="00F70B4F"/>
    <w:rsid w:val="00F7185C"/>
    <w:rsid w:val="00F72E6B"/>
    <w:rsid w:val="00F7402D"/>
    <w:rsid w:val="00F74726"/>
    <w:rsid w:val="00F761D5"/>
    <w:rsid w:val="00F80A3B"/>
    <w:rsid w:val="00F82048"/>
    <w:rsid w:val="00F824EE"/>
    <w:rsid w:val="00F82810"/>
    <w:rsid w:val="00F843F0"/>
    <w:rsid w:val="00F8505E"/>
    <w:rsid w:val="00F85334"/>
    <w:rsid w:val="00F85A88"/>
    <w:rsid w:val="00F85F41"/>
    <w:rsid w:val="00F864E4"/>
    <w:rsid w:val="00F87EC3"/>
    <w:rsid w:val="00F90AB7"/>
    <w:rsid w:val="00F935C5"/>
    <w:rsid w:val="00F93829"/>
    <w:rsid w:val="00F95519"/>
    <w:rsid w:val="00F95562"/>
    <w:rsid w:val="00F95761"/>
    <w:rsid w:val="00FA08E2"/>
    <w:rsid w:val="00FA120C"/>
    <w:rsid w:val="00FA1811"/>
    <w:rsid w:val="00FA1A12"/>
    <w:rsid w:val="00FA2149"/>
    <w:rsid w:val="00FA24D3"/>
    <w:rsid w:val="00FA2C65"/>
    <w:rsid w:val="00FA3983"/>
    <w:rsid w:val="00FA3D0C"/>
    <w:rsid w:val="00FA44C9"/>
    <w:rsid w:val="00FA592F"/>
    <w:rsid w:val="00FA745D"/>
    <w:rsid w:val="00FB0301"/>
    <w:rsid w:val="00FB13EB"/>
    <w:rsid w:val="00FB1935"/>
    <w:rsid w:val="00FB1BE2"/>
    <w:rsid w:val="00FB2847"/>
    <w:rsid w:val="00FB2B6E"/>
    <w:rsid w:val="00FB312A"/>
    <w:rsid w:val="00FB4435"/>
    <w:rsid w:val="00FB4629"/>
    <w:rsid w:val="00FB5520"/>
    <w:rsid w:val="00FC1A1F"/>
    <w:rsid w:val="00FC2111"/>
    <w:rsid w:val="00FC4BF5"/>
    <w:rsid w:val="00FC4CA6"/>
    <w:rsid w:val="00FC6082"/>
    <w:rsid w:val="00FC6B30"/>
    <w:rsid w:val="00FD01FD"/>
    <w:rsid w:val="00FD129A"/>
    <w:rsid w:val="00FD1E11"/>
    <w:rsid w:val="00FD2C51"/>
    <w:rsid w:val="00FD3CD2"/>
    <w:rsid w:val="00FD3EF3"/>
    <w:rsid w:val="00FE01C1"/>
    <w:rsid w:val="00FE02EB"/>
    <w:rsid w:val="00FE0DF5"/>
    <w:rsid w:val="00FE3DD8"/>
    <w:rsid w:val="00FE4580"/>
    <w:rsid w:val="00FE467D"/>
    <w:rsid w:val="00FE5F29"/>
    <w:rsid w:val="00FE6126"/>
    <w:rsid w:val="00FE6174"/>
    <w:rsid w:val="00FE6CDE"/>
    <w:rsid w:val="00FE72BA"/>
    <w:rsid w:val="00FE79B5"/>
    <w:rsid w:val="00FF02A8"/>
    <w:rsid w:val="00FF06B7"/>
    <w:rsid w:val="00FF1A44"/>
    <w:rsid w:val="00FF1CCC"/>
    <w:rsid w:val="00FF26B1"/>
    <w:rsid w:val="00FF4103"/>
    <w:rsid w:val="00FF5EE8"/>
    <w:rsid w:val="00FF619E"/>
    <w:rsid w:val="00FF6274"/>
    <w:rsid w:val="00FF69E7"/>
    <w:rsid w:val="00FF6B70"/>
    <w:rsid w:val="00FF725A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8323E2"/>
  <w15:docId w15:val="{D37A9BD9-4A76-44C3-8941-3EB7556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63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</w:latentStyles>
  <w:style w:type="paragraph" w:default="1" w:styleId="Normal">
    <w:name w:val="Normal"/>
    <w:qFormat/>
    <w:rsid w:val="0042736E"/>
    <w:rPr>
      <w:rFonts w:ascii="Arial" w:hAnsi="Arial" w:cs="Arial"/>
      <w:spacing w:val="-5"/>
    </w:rPr>
  </w:style>
  <w:style w:type="paragraph" w:styleId="Heading1">
    <w:name w:val="heading 1"/>
    <w:basedOn w:val="Normal"/>
    <w:next w:val="BodyText"/>
    <w:link w:val="Heading1Char"/>
    <w:autoRedefine/>
    <w:qFormat/>
    <w:rsid w:val="003C74E5"/>
    <w:pPr>
      <w:keepNext/>
      <w:keepLines/>
      <w:pageBreakBefore/>
      <w:numPr>
        <w:numId w:val="4"/>
      </w:numPr>
      <w:pBdr>
        <w:top w:val="single" w:sz="48" w:space="3" w:color="FFFFFF"/>
        <w:left w:val="single" w:sz="6" w:space="3" w:color="FFFFFF"/>
        <w:bottom w:val="single" w:sz="6" w:space="3" w:color="FFFFFF"/>
      </w:pBdr>
      <w:spacing w:before="120" w:after="120" w:line="240" w:lineRule="atLeast"/>
      <w:jc w:val="both"/>
      <w:outlineLvl w:val="0"/>
    </w:pPr>
    <w:rPr>
      <w:b/>
      <w:bCs/>
      <w:spacing w:val="-10"/>
      <w:kern w:val="20"/>
      <w:position w:val="8"/>
      <w:sz w:val="28"/>
      <w:szCs w:val="26"/>
    </w:rPr>
  </w:style>
  <w:style w:type="paragraph" w:styleId="Heading2">
    <w:name w:val="heading 2"/>
    <w:basedOn w:val="Normal"/>
    <w:next w:val="BodyText"/>
    <w:link w:val="Heading2Char"/>
    <w:autoRedefine/>
    <w:qFormat/>
    <w:rsid w:val="00115D25"/>
    <w:pPr>
      <w:keepNext/>
      <w:keepLines/>
      <w:numPr>
        <w:ilvl w:val="1"/>
        <w:numId w:val="4"/>
      </w:numPr>
      <w:spacing w:before="200" w:after="120" w:line="240" w:lineRule="atLeast"/>
      <w:jc w:val="both"/>
      <w:outlineLvl w:val="1"/>
    </w:pPr>
    <w:rPr>
      <w:b/>
      <w:bCs/>
      <w:i/>
      <w:spacing w:val="-15"/>
      <w:kern w:val="28"/>
      <w:sz w:val="26"/>
      <w:szCs w:val="22"/>
    </w:rPr>
  </w:style>
  <w:style w:type="paragraph" w:styleId="Heading3">
    <w:name w:val="heading 3"/>
    <w:basedOn w:val="Normal"/>
    <w:next w:val="BodyText"/>
    <w:link w:val="Heading3Char"/>
    <w:autoRedefine/>
    <w:qFormat/>
    <w:rsid w:val="00115D25"/>
    <w:pPr>
      <w:keepNext/>
      <w:keepLines/>
      <w:numPr>
        <w:ilvl w:val="2"/>
        <w:numId w:val="4"/>
      </w:numPr>
      <w:tabs>
        <w:tab w:val="clear" w:pos="720"/>
        <w:tab w:val="left" w:pos="0"/>
        <w:tab w:val="num" w:pos="810"/>
      </w:tabs>
      <w:spacing w:before="120" w:after="120" w:line="240" w:lineRule="atLeast"/>
      <w:jc w:val="both"/>
      <w:outlineLvl w:val="2"/>
    </w:pPr>
    <w:rPr>
      <w:b/>
      <w:bCs/>
      <w:spacing w:val="-10"/>
      <w:kern w:val="28"/>
      <w:sz w:val="24"/>
    </w:rPr>
  </w:style>
  <w:style w:type="paragraph" w:styleId="Heading4">
    <w:name w:val="heading 4"/>
    <w:basedOn w:val="Normal"/>
    <w:next w:val="BodyText"/>
    <w:link w:val="Heading4Char"/>
    <w:autoRedefine/>
    <w:qFormat/>
    <w:rsid w:val="00115D25"/>
    <w:pPr>
      <w:keepNext/>
      <w:keepLines/>
      <w:numPr>
        <w:ilvl w:val="3"/>
        <w:numId w:val="4"/>
      </w:numPr>
      <w:spacing w:after="240" w:line="240" w:lineRule="atLeast"/>
      <w:jc w:val="both"/>
      <w:outlineLvl w:val="3"/>
    </w:pPr>
    <w:rPr>
      <w:b/>
      <w:bCs/>
      <w:i/>
      <w:iCs/>
      <w:spacing w:val="-4"/>
      <w:kern w:val="28"/>
      <w:sz w:val="22"/>
    </w:rPr>
  </w:style>
  <w:style w:type="paragraph" w:styleId="Heading5">
    <w:name w:val="heading 5"/>
    <w:basedOn w:val="Normal"/>
    <w:next w:val="BodyText"/>
    <w:autoRedefine/>
    <w:qFormat/>
    <w:rsid w:val="003C74E5"/>
    <w:pPr>
      <w:keepNext/>
      <w:keepLines/>
      <w:numPr>
        <w:ilvl w:val="4"/>
        <w:numId w:val="4"/>
      </w:numPr>
      <w:spacing w:after="120" w:line="240" w:lineRule="atLeast"/>
      <w:jc w:val="both"/>
      <w:outlineLvl w:val="4"/>
    </w:pPr>
    <w:rPr>
      <w:rFonts w:cs="Arial Black"/>
      <w:b/>
      <w:spacing w:val="-4"/>
      <w:kern w:val="28"/>
      <w:sz w:val="22"/>
      <w:szCs w:val="18"/>
    </w:rPr>
  </w:style>
  <w:style w:type="paragraph" w:styleId="Heading6">
    <w:name w:val="heading 6"/>
    <w:basedOn w:val="Normal"/>
    <w:next w:val="BodyText"/>
    <w:autoRedefine/>
    <w:qFormat/>
    <w:rsid w:val="003C74E5"/>
    <w:pPr>
      <w:keepNext/>
      <w:keepLines/>
      <w:numPr>
        <w:ilvl w:val="5"/>
        <w:numId w:val="4"/>
      </w:numPr>
      <w:spacing w:after="120" w:line="240" w:lineRule="atLeast"/>
      <w:jc w:val="both"/>
      <w:outlineLvl w:val="5"/>
    </w:pPr>
    <w:rPr>
      <w:b/>
      <w:bCs/>
      <w:i/>
      <w:iCs/>
      <w:spacing w:val="-4"/>
      <w:kern w:val="28"/>
    </w:rPr>
  </w:style>
  <w:style w:type="paragraph" w:styleId="Heading7">
    <w:name w:val="heading 7"/>
    <w:basedOn w:val="Normal"/>
    <w:next w:val="BodyText"/>
    <w:autoRedefine/>
    <w:qFormat/>
    <w:rsid w:val="003C74E5"/>
    <w:pPr>
      <w:keepNext/>
      <w:keepLines/>
      <w:numPr>
        <w:ilvl w:val="6"/>
        <w:numId w:val="4"/>
      </w:numPr>
      <w:spacing w:after="120" w:line="240" w:lineRule="atLeast"/>
      <w:jc w:val="both"/>
      <w:outlineLvl w:val="6"/>
    </w:pPr>
    <w:rPr>
      <w:b/>
      <w:bCs/>
      <w:iCs/>
      <w:spacing w:val="-4"/>
      <w:kern w:val="28"/>
    </w:rPr>
  </w:style>
  <w:style w:type="paragraph" w:styleId="Heading8">
    <w:name w:val="heading 8"/>
    <w:basedOn w:val="Normal"/>
    <w:next w:val="BodyText"/>
    <w:link w:val="Heading8Char"/>
    <w:autoRedefine/>
    <w:qFormat/>
    <w:rsid w:val="003C74E5"/>
    <w:pPr>
      <w:keepNext/>
      <w:keepLines/>
      <w:numPr>
        <w:ilvl w:val="7"/>
        <w:numId w:val="4"/>
      </w:numPr>
      <w:spacing w:after="120" w:line="240" w:lineRule="atLeast"/>
      <w:jc w:val="both"/>
      <w:outlineLvl w:val="7"/>
    </w:pPr>
    <w:rPr>
      <w:b/>
      <w:bCs/>
      <w:i/>
      <w:iCs/>
      <w:spacing w:val="-4"/>
      <w:kern w:val="28"/>
    </w:rPr>
  </w:style>
  <w:style w:type="paragraph" w:styleId="Heading9">
    <w:name w:val="heading 9"/>
    <w:basedOn w:val="Normal"/>
    <w:next w:val="BodyText"/>
    <w:autoRedefine/>
    <w:qFormat/>
    <w:rsid w:val="003C74E5"/>
    <w:pPr>
      <w:keepNext/>
      <w:keepLines/>
      <w:numPr>
        <w:ilvl w:val="8"/>
        <w:numId w:val="4"/>
      </w:numPr>
      <w:spacing w:after="120" w:line="240" w:lineRule="atLeast"/>
      <w:jc w:val="both"/>
      <w:outlineLvl w:val="8"/>
    </w:pPr>
    <w:rPr>
      <w:rFonts w:ascii="Arial Black" w:hAnsi="Arial Black"/>
      <w:bCs/>
      <w:iCs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6666"/>
    <w:pPr>
      <w:spacing w:after="120"/>
      <w:jc w:val="both"/>
    </w:pPr>
  </w:style>
  <w:style w:type="character" w:customStyle="1" w:styleId="Heading2Char">
    <w:name w:val="Heading 2 Char"/>
    <w:link w:val="Heading2"/>
    <w:locked/>
    <w:rsid w:val="00115D25"/>
    <w:rPr>
      <w:rFonts w:ascii="Arial" w:hAnsi="Arial" w:cs="Arial"/>
      <w:b/>
      <w:bCs/>
      <w:i/>
      <w:spacing w:val="-15"/>
      <w:kern w:val="28"/>
      <w:sz w:val="26"/>
      <w:szCs w:val="22"/>
    </w:rPr>
  </w:style>
  <w:style w:type="character" w:styleId="Hyperlink">
    <w:name w:val="Hyperlink"/>
    <w:uiPriority w:val="99"/>
    <w:rsid w:val="0091334A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DE30EF"/>
    <w:pPr>
      <w:spacing w:before="60" w:after="240" w:line="220" w:lineRule="atLeast"/>
      <w:jc w:val="center"/>
    </w:pPr>
    <w:rPr>
      <w:rFonts w:ascii="Arial Narrow" w:hAnsi="Arial Narrow" w:cs="Arial Narrow"/>
      <w:spacing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CBE"/>
    <w:pPr>
      <w:keepNext/>
      <w:keepLines/>
      <w:spacing w:after="60" w:line="320" w:lineRule="atLeast"/>
    </w:pPr>
    <w:rPr>
      <w:b/>
      <w:bCs/>
      <w:caps/>
      <w:spacing w:val="-30"/>
      <w:kern w:val="28"/>
      <w:sz w:val="40"/>
      <w:szCs w:val="40"/>
    </w:rPr>
  </w:style>
  <w:style w:type="character" w:styleId="CommentReference">
    <w:name w:val="annotation reference"/>
    <w:uiPriority w:val="99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55ACF"/>
    <w:pPr>
      <w:keepLines/>
      <w:spacing w:line="200" w:lineRule="atLeast"/>
    </w:pPr>
    <w:rPr>
      <w:noProof/>
      <w:sz w:val="16"/>
      <w:szCs w:val="16"/>
    </w:rPr>
  </w:style>
  <w:style w:type="paragraph" w:customStyle="1" w:styleId="TableText">
    <w:name w:val="Table Text"/>
    <w:basedOn w:val="Normal"/>
    <w:pPr>
      <w:spacing w:before="60" w:after="20"/>
    </w:pPr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paragraph" w:styleId="EndnoteText">
    <w:name w:val="endnote text"/>
    <w:basedOn w:val="Normal"/>
    <w:rsid w:val="00B55ACF"/>
    <w:pPr>
      <w:keepLines/>
      <w:spacing w:line="200" w:lineRule="atLeast"/>
    </w:pPr>
    <w:rPr>
      <w:sz w:val="16"/>
      <w:szCs w:val="16"/>
    </w:rPr>
  </w:style>
  <w:style w:type="paragraph" w:styleId="Footer">
    <w:name w:val="footer"/>
    <w:basedOn w:val="Normal"/>
    <w:rsid w:val="005D6D48"/>
    <w:pPr>
      <w:keepLines/>
      <w:spacing w:line="190" w:lineRule="atLeast"/>
      <w:jc w:val="both"/>
    </w:pPr>
    <w:rPr>
      <w:smallCaps/>
      <w:noProof/>
      <w:sz w:val="16"/>
      <w:szCs w:val="16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autoRedefine/>
    <w:rsid w:val="00BD58CE"/>
    <w:pPr>
      <w:spacing w:after="240"/>
      <w:ind w:left="1077"/>
    </w:pPr>
    <w:rPr>
      <w:sz w:val="18"/>
    </w:rPr>
  </w:style>
  <w:style w:type="paragraph" w:styleId="Header">
    <w:name w:val="header"/>
    <w:basedOn w:val="Normal"/>
    <w:rsid w:val="005D6D48"/>
    <w:pPr>
      <w:keepLines/>
    </w:pPr>
    <w:rPr>
      <w:smallCaps/>
      <w:sz w:val="16"/>
      <w:szCs w:val="16"/>
    </w:rPr>
  </w:style>
  <w:style w:type="paragraph" w:styleId="Index1">
    <w:name w:val="index 1"/>
    <w:basedOn w:val="Normal"/>
    <w:autoRedefine/>
    <w:rsid w:val="00B55ACF"/>
    <w:pPr>
      <w:spacing w:line="240" w:lineRule="atLeast"/>
      <w:ind w:left="360" w:hanging="360"/>
    </w:pPr>
    <w:rPr>
      <w:sz w:val="18"/>
      <w:szCs w:val="18"/>
    </w:rPr>
  </w:style>
  <w:style w:type="paragraph" w:styleId="Index2">
    <w:name w:val="index 2"/>
    <w:basedOn w:val="Normal"/>
    <w:autoRedefine/>
    <w:rsid w:val="00B55ACF"/>
    <w:pPr>
      <w:ind w:left="720" w:hanging="360"/>
    </w:pPr>
    <w:rPr>
      <w:sz w:val="18"/>
      <w:szCs w:val="18"/>
    </w:rPr>
  </w:style>
  <w:style w:type="paragraph" w:styleId="Index3">
    <w:name w:val="index 3"/>
    <w:basedOn w:val="Normal"/>
    <w:autoRedefine/>
    <w:rsid w:val="00B55ACF"/>
    <w:pPr>
      <w:ind w:left="1080" w:hanging="360"/>
    </w:pPr>
    <w:rPr>
      <w:sz w:val="18"/>
      <w:szCs w:val="18"/>
    </w:rPr>
  </w:style>
  <w:style w:type="paragraph" w:styleId="Index4">
    <w:name w:val="index 4"/>
    <w:basedOn w:val="Normal"/>
    <w:autoRedefine/>
    <w:rsid w:val="00B55ACF"/>
    <w:pPr>
      <w:ind w:left="1440" w:hanging="360"/>
    </w:pPr>
    <w:rPr>
      <w:sz w:val="18"/>
      <w:szCs w:val="18"/>
    </w:rPr>
  </w:style>
  <w:style w:type="paragraph" w:styleId="IndexHeading">
    <w:name w:val="index heading"/>
    <w:basedOn w:val="Normal"/>
    <w:next w:val="Index1"/>
    <w:rsid w:val="00B55ACF"/>
    <w:pPr>
      <w:keepNext/>
      <w:spacing w:line="480" w:lineRule="atLeast"/>
      <w:jc w:val="both"/>
    </w:pPr>
    <w:rPr>
      <w:rFonts w:ascii="Arial Black" w:hAnsi="Arial Black" w:cs="Arial Black"/>
      <w:sz w:val="24"/>
      <w:szCs w:val="24"/>
    </w:rPr>
  </w:style>
  <w:style w:type="paragraph" w:customStyle="1" w:styleId="TableHeader">
    <w:name w:val="Table Header"/>
    <w:basedOn w:val="Normal"/>
    <w:pPr>
      <w:spacing w:before="60" w:after="20"/>
    </w:pPr>
    <w:rPr>
      <w:b/>
      <w:bCs/>
      <w:sz w:val="16"/>
      <w:szCs w:val="16"/>
    </w:rPr>
  </w:style>
  <w:style w:type="paragraph" w:customStyle="1" w:styleId="Appendix3">
    <w:name w:val="Appendix 3"/>
    <w:basedOn w:val="Heading3"/>
    <w:rsid w:val="00FA120C"/>
    <w:pPr>
      <w:numPr>
        <w:numId w:val="3"/>
      </w:numPr>
    </w:pPr>
  </w:style>
  <w:style w:type="paragraph" w:styleId="TableofAuthorities">
    <w:name w:val="table of authorities"/>
    <w:basedOn w:val="Normal"/>
    <w:pPr>
      <w:tabs>
        <w:tab w:val="right" w:leader="dot" w:pos="7560"/>
      </w:tabs>
      <w:ind w:left="1440" w:hanging="360"/>
      <w:jc w:val="both"/>
    </w:pPr>
  </w:style>
  <w:style w:type="paragraph" w:styleId="TableofFigures">
    <w:name w:val="table of figures"/>
    <w:basedOn w:val="Normal"/>
    <w:uiPriority w:val="99"/>
    <w:rsid w:val="00B55ACF"/>
    <w:pPr>
      <w:ind w:left="400" w:hanging="400"/>
    </w:pPr>
    <w:rPr>
      <w:rFonts w:ascii="Times New Roman" w:hAnsi="Times New Roman" w:cs="Times New Roman"/>
      <w:smallCaps/>
    </w:rPr>
  </w:style>
  <w:style w:type="paragraph" w:styleId="TOAHeading">
    <w:name w:val="toa heading"/>
    <w:basedOn w:val="Normal"/>
    <w:next w:val="TableofAuthorities"/>
    <w:pPr>
      <w:keepNext/>
      <w:spacing w:line="480" w:lineRule="atLeast"/>
      <w:jc w:val="both"/>
    </w:pPr>
    <w:rPr>
      <w:rFonts w:ascii="Arial Black" w:hAnsi="Arial Black" w:cs="Arial Black"/>
      <w:b/>
      <w:bCs/>
      <w:spacing w:val="-10"/>
      <w:kern w:val="28"/>
    </w:rPr>
  </w:style>
  <w:style w:type="paragraph" w:styleId="TOC1">
    <w:name w:val="toc 1"/>
    <w:basedOn w:val="Normal"/>
    <w:autoRedefine/>
    <w:uiPriority w:val="39"/>
    <w:rsid w:val="00B55ACF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autoRedefine/>
    <w:uiPriority w:val="39"/>
    <w:rsid w:val="008844BA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autoRedefine/>
    <w:uiPriority w:val="39"/>
    <w:rsid w:val="008844BA"/>
    <w:pPr>
      <w:ind w:left="400"/>
    </w:pPr>
    <w:rPr>
      <w:rFonts w:ascii="Times New Roman" w:hAnsi="Times New Roman" w:cs="Times New Roman"/>
      <w:iCs/>
    </w:rPr>
  </w:style>
  <w:style w:type="paragraph" w:styleId="TOC4">
    <w:name w:val="toc 4"/>
    <w:basedOn w:val="Normal"/>
    <w:autoRedefine/>
    <w:uiPriority w:val="39"/>
    <w:rsid w:val="008844BA"/>
    <w:pPr>
      <w:ind w:left="600"/>
    </w:pPr>
    <w:rPr>
      <w:rFonts w:ascii="Times New Roman" w:hAnsi="Times New Roman" w:cs="Times New Roman"/>
      <w:i/>
      <w:szCs w:val="18"/>
    </w:rPr>
  </w:style>
  <w:style w:type="paragraph" w:styleId="BalloonText">
    <w:name w:val="Balloon Text"/>
    <w:basedOn w:val="Normal"/>
    <w:rsid w:val="00577BB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Referencereference">
    <w:name w:val="Reference (reference)"/>
    <w:basedOn w:val="BodyText"/>
    <w:rsid w:val="00025CDA"/>
    <w:pPr>
      <w:numPr>
        <w:numId w:val="2"/>
      </w:numPr>
    </w:pPr>
  </w:style>
  <w:style w:type="paragraph" w:customStyle="1" w:styleId="Appendix1">
    <w:name w:val="Appendix 1"/>
    <w:basedOn w:val="Heading1"/>
    <w:next w:val="BodyText"/>
    <w:rsid w:val="00FA120C"/>
    <w:pPr>
      <w:numPr>
        <w:numId w:val="3"/>
      </w:numPr>
      <w:pBdr>
        <w:top w:val="single" w:sz="48" w:space="4" w:color="FFFFFF"/>
      </w:pBdr>
    </w:pPr>
  </w:style>
  <w:style w:type="paragraph" w:customStyle="1" w:styleId="Appendix2">
    <w:name w:val="Appendix 2"/>
    <w:basedOn w:val="Heading2"/>
    <w:next w:val="BodyText"/>
    <w:rsid w:val="00FA120C"/>
    <w:pPr>
      <w:numPr>
        <w:numId w:val="3"/>
      </w:numPr>
    </w:pPr>
  </w:style>
  <w:style w:type="paragraph" w:customStyle="1" w:styleId="Appendix4">
    <w:name w:val="Appendix 4"/>
    <w:basedOn w:val="Heading4"/>
    <w:rsid w:val="00FA120C"/>
    <w:pPr>
      <w:numPr>
        <w:numId w:val="3"/>
      </w:numPr>
    </w:pPr>
  </w:style>
  <w:style w:type="paragraph" w:customStyle="1" w:styleId="Referenceapplicable">
    <w:name w:val="Reference (applicable)"/>
    <w:basedOn w:val="Referencereference"/>
    <w:rsid w:val="00025CDA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rsid w:val="003F2C71"/>
    <w:pPr>
      <w:keepLines w:val="0"/>
      <w:spacing w:line="240" w:lineRule="auto"/>
    </w:pPr>
    <w:rPr>
      <w:b/>
      <w:bCs/>
      <w:noProof w:val="0"/>
      <w:sz w:val="20"/>
      <w:szCs w:val="20"/>
    </w:rPr>
  </w:style>
  <w:style w:type="paragraph" w:styleId="TOC9">
    <w:name w:val="toc 9"/>
    <w:basedOn w:val="Normal"/>
    <w:next w:val="Normal"/>
    <w:autoRedefine/>
    <w:rsid w:val="008844BA"/>
    <w:pPr>
      <w:ind w:left="1600"/>
    </w:pPr>
    <w:rPr>
      <w:rFonts w:ascii="Times New Roman" w:hAnsi="Times New Roman"/>
      <w:b/>
      <w:sz w:val="16"/>
    </w:rPr>
  </w:style>
  <w:style w:type="paragraph" w:styleId="TOC5">
    <w:name w:val="toc 5"/>
    <w:basedOn w:val="Normal"/>
    <w:next w:val="Normal"/>
    <w:autoRedefine/>
    <w:rsid w:val="008844BA"/>
    <w:pPr>
      <w:ind w:left="800"/>
    </w:pPr>
    <w:rPr>
      <w:rFonts w:ascii="Times New Roman" w:hAnsi="Times New Roman" w:cs="Times New Roman"/>
      <w:sz w:val="18"/>
      <w:szCs w:val="16"/>
    </w:rPr>
  </w:style>
  <w:style w:type="character" w:customStyle="1" w:styleId="BodyTextChar">
    <w:name w:val="Body Text Char"/>
    <w:link w:val="BodyText"/>
    <w:locked/>
    <w:rsid w:val="00C76666"/>
    <w:rPr>
      <w:rFonts w:ascii="Arial" w:hAnsi="Arial" w:cs="Arial"/>
      <w:spacing w:val="-5"/>
      <w:lang w:val="en-GB" w:eastAsia="en-US"/>
    </w:rPr>
  </w:style>
  <w:style w:type="paragraph" w:customStyle="1" w:styleId="HeadingBase">
    <w:name w:val="Heading Base"/>
    <w:basedOn w:val="Normal"/>
    <w:next w:val="BodyText"/>
    <w:link w:val="HeadingBaseChar"/>
    <w:rsid w:val="00D073FF"/>
    <w:pPr>
      <w:keepNext/>
      <w:keepLines/>
      <w:spacing w:before="140" w:line="220" w:lineRule="atLeast"/>
      <w:jc w:val="both"/>
    </w:pPr>
    <w:rPr>
      <w:spacing w:val="-4"/>
      <w:kern w:val="28"/>
      <w:sz w:val="22"/>
      <w:szCs w:val="22"/>
    </w:rPr>
  </w:style>
  <w:style w:type="character" w:customStyle="1" w:styleId="HeadingBaseChar">
    <w:name w:val="Heading Base Char"/>
    <w:link w:val="HeadingBase"/>
    <w:locked/>
    <w:rsid w:val="00D073FF"/>
    <w:rPr>
      <w:rFonts w:ascii="Arial" w:hAnsi="Arial" w:cs="Arial"/>
      <w:spacing w:val="-4"/>
      <w:kern w:val="28"/>
      <w:sz w:val="22"/>
      <w:szCs w:val="22"/>
      <w:lang w:val="en-GB" w:eastAsia="en-US"/>
    </w:rPr>
  </w:style>
  <w:style w:type="paragraph" w:styleId="Subtitle">
    <w:name w:val="Subtitle"/>
    <w:basedOn w:val="Normal"/>
    <w:link w:val="SubtitleChar"/>
    <w:qFormat/>
    <w:rsid w:val="001B1DDD"/>
    <w:pPr>
      <w:spacing w:after="60"/>
      <w:outlineLvl w:val="1"/>
    </w:pPr>
    <w:rPr>
      <w:smallCap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2A7CBE"/>
    <w:rPr>
      <w:rFonts w:ascii="Arial" w:hAnsi="Arial" w:cs="Arial"/>
      <w:b/>
      <w:bCs/>
      <w:caps/>
      <w:spacing w:val="-30"/>
      <w:kern w:val="28"/>
      <w:sz w:val="40"/>
      <w:szCs w:val="40"/>
      <w:lang w:val="en-GB" w:eastAsia="en-US"/>
    </w:rPr>
  </w:style>
  <w:style w:type="paragraph" w:customStyle="1" w:styleId="TableCell">
    <w:name w:val="Table Cell"/>
    <w:basedOn w:val="Normal"/>
    <w:rsid w:val="00425641"/>
    <w:pPr>
      <w:spacing w:before="72" w:after="72"/>
    </w:pPr>
    <w:rPr>
      <w:rFonts w:ascii="Times New Roman" w:hAnsi="Times New Roman" w:cs="Times New Roman"/>
      <w:spacing w:val="0"/>
    </w:rPr>
  </w:style>
  <w:style w:type="table" w:styleId="TableGrid">
    <w:name w:val="Table Grid"/>
    <w:basedOn w:val="TableNormal"/>
    <w:rsid w:val="0034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0F3527"/>
    <w:rPr>
      <w:rFonts w:ascii="Arial" w:hAnsi="Arial" w:cs="Arial"/>
      <w:smallCaps/>
      <w:spacing w:val="-5"/>
      <w:sz w:val="32"/>
      <w:szCs w:val="32"/>
      <w:lang w:val="en-GB" w:eastAsia="en-US" w:bidi="ar-SA"/>
    </w:rPr>
  </w:style>
  <w:style w:type="numbering" w:customStyle="1" w:styleId="CurrentList1">
    <w:name w:val="Current List1"/>
    <w:rsid w:val="00980252"/>
    <w:pPr>
      <w:numPr>
        <w:numId w:val="5"/>
      </w:numPr>
    </w:pPr>
  </w:style>
  <w:style w:type="character" w:customStyle="1" w:styleId="Heading8Char">
    <w:name w:val="Heading 8 Char"/>
    <w:link w:val="Heading8"/>
    <w:rsid w:val="003C74E5"/>
    <w:rPr>
      <w:rFonts w:ascii="Arial" w:hAnsi="Arial" w:cs="Arial"/>
      <w:b/>
      <w:bCs/>
      <w:i/>
      <w:iCs/>
      <w:spacing w:val="-4"/>
      <w:kern w:val="28"/>
    </w:rPr>
  </w:style>
  <w:style w:type="paragraph" w:styleId="TOC8">
    <w:name w:val="toc 8"/>
    <w:basedOn w:val="Normal"/>
    <w:next w:val="Normal"/>
    <w:autoRedefine/>
    <w:rsid w:val="008844BA"/>
    <w:pPr>
      <w:ind w:left="1400"/>
    </w:pPr>
    <w:rPr>
      <w:i/>
      <w:sz w:val="16"/>
    </w:rPr>
  </w:style>
  <w:style w:type="paragraph" w:styleId="TOC7">
    <w:name w:val="toc 7"/>
    <w:basedOn w:val="Normal"/>
    <w:next w:val="Normal"/>
    <w:autoRedefine/>
    <w:rsid w:val="008844BA"/>
    <w:pPr>
      <w:ind w:left="1200"/>
    </w:pPr>
    <w:rPr>
      <w:sz w:val="16"/>
    </w:rPr>
  </w:style>
  <w:style w:type="paragraph" w:styleId="TOC6">
    <w:name w:val="toc 6"/>
    <w:basedOn w:val="Normal"/>
    <w:next w:val="Normal"/>
    <w:autoRedefine/>
    <w:rsid w:val="008844BA"/>
    <w:pPr>
      <w:ind w:left="1000"/>
    </w:pPr>
    <w:rPr>
      <w:rFonts w:ascii="Times New Roman" w:hAnsi="Times New Roman"/>
      <w:i/>
      <w:sz w:val="18"/>
    </w:rPr>
  </w:style>
  <w:style w:type="paragraph" w:styleId="ListParagraph">
    <w:name w:val="List Paragraph"/>
    <w:basedOn w:val="Normal"/>
    <w:uiPriority w:val="34"/>
    <w:qFormat/>
    <w:rsid w:val="00FB13EB"/>
    <w:pPr>
      <w:ind w:left="720"/>
      <w:contextualSpacing/>
    </w:pPr>
    <w:rPr>
      <w:rFonts w:ascii="Cambria" w:eastAsia="MS Mincho" w:hAnsi="Cambria" w:cs="Times New Roman"/>
      <w:spacing w:val="0"/>
      <w:sz w:val="22"/>
      <w:szCs w:val="24"/>
      <w:lang w:eastAsia="da-DK"/>
    </w:rPr>
  </w:style>
  <w:style w:type="table" w:styleId="TableClassic1">
    <w:name w:val="Table Classic 1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MediumShading2-Accent4">
    <w:name w:val="Medium Shading 2 Accent 4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rsid w:val="00F850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rsid w:val="00F8505E"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sid w:val="00F8505E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3">
    <w:name w:val="Table Classic 3"/>
    <w:basedOn w:val="TableNormal"/>
    <w:rsid w:val="00F850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sid w:val="00F850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ntemporary">
    <w:name w:val="Table Contemporary"/>
    <w:basedOn w:val="TableNormal"/>
    <w:rsid w:val="00F850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styleId="PlaceholderText">
    <w:name w:val="Placeholder Text"/>
    <w:uiPriority w:val="67"/>
    <w:rsid w:val="004610AF"/>
    <w:rPr>
      <w:color w:val="808080"/>
    </w:rPr>
  </w:style>
  <w:style w:type="character" w:styleId="PageNumber">
    <w:name w:val="page number"/>
    <w:basedOn w:val="DefaultParagraphFont"/>
    <w:semiHidden/>
    <w:unhideWhenUsed/>
    <w:rsid w:val="004378E9"/>
  </w:style>
  <w:style w:type="character" w:customStyle="1" w:styleId="plainlinks">
    <w:name w:val="plainlinks"/>
    <w:basedOn w:val="DefaultParagraphFont"/>
    <w:rsid w:val="00045713"/>
  </w:style>
  <w:style w:type="character" w:customStyle="1" w:styleId="longitude">
    <w:name w:val="longitude"/>
    <w:basedOn w:val="DefaultParagraphFont"/>
    <w:rsid w:val="00045713"/>
  </w:style>
  <w:style w:type="paragraph" w:styleId="Revision">
    <w:name w:val="Revision"/>
    <w:hidden/>
    <w:uiPriority w:val="71"/>
    <w:semiHidden/>
    <w:rsid w:val="004A3595"/>
    <w:rPr>
      <w:rFonts w:ascii="Arial" w:hAnsi="Arial" w:cs="Arial"/>
      <w:spacing w:val="-5"/>
      <w:lang w:val="en-GB"/>
    </w:rPr>
  </w:style>
  <w:style w:type="character" w:customStyle="1" w:styleId="Heading1Char">
    <w:name w:val="Heading 1 Char"/>
    <w:basedOn w:val="DefaultParagraphFont"/>
    <w:link w:val="Heading1"/>
    <w:rsid w:val="008434C1"/>
    <w:rPr>
      <w:rFonts w:ascii="Arial" w:hAnsi="Arial" w:cs="Arial"/>
      <w:b/>
      <w:bCs/>
      <w:spacing w:val="-10"/>
      <w:kern w:val="20"/>
      <w:position w:val="8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115D25"/>
    <w:rPr>
      <w:rFonts w:ascii="Arial" w:hAnsi="Arial" w:cs="Arial"/>
      <w:b/>
      <w:bCs/>
      <w:i/>
      <w:iCs/>
      <w:spacing w:val="-4"/>
      <w:kern w:val="28"/>
      <w:sz w:val="22"/>
    </w:rPr>
  </w:style>
  <w:style w:type="table" w:styleId="MediumShading1">
    <w:name w:val="Medium Shading 1"/>
    <w:basedOn w:val="TableNormal"/>
    <w:uiPriority w:val="63"/>
    <w:rsid w:val="003C5CE8"/>
    <w:rPr>
      <w:rFonts w:asciiTheme="minorHAnsi" w:eastAsiaTheme="minorEastAsia" w:hAnsiTheme="minorHAnsi" w:cstheme="minorBidi"/>
      <w:sz w:val="24"/>
      <w:szCs w:val="24"/>
      <w:lang w:val="da-DK"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qFormat/>
    <w:rsid w:val="008D790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A15D8F"/>
    <w:rPr>
      <w:rFonts w:ascii="Arial" w:hAnsi="Arial" w:cs="Arial"/>
      <w:b/>
      <w:bCs/>
      <w:spacing w:val="-10"/>
      <w:kern w:val="28"/>
      <w:sz w:val="24"/>
    </w:rPr>
  </w:style>
  <w:style w:type="paragraph" w:customStyle="1" w:styleId="Textbody">
    <w:name w:val="Text body"/>
    <w:basedOn w:val="Normal"/>
    <w:rsid w:val="00152B11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val="en-GB" w:eastAsia="zh-CN" w:bidi="hi-IN"/>
    </w:rPr>
  </w:style>
  <w:style w:type="paragraph" w:customStyle="1" w:styleId="Illustration">
    <w:name w:val="Illustration"/>
    <w:basedOn w:val="Caption"/>
    <w:rsid w:val="00152B11"/>
    <w:pPr>
      <w:suppressLineNumbers/>
      <w:suppressAutoHyphens/>
      <w:autoSpaceDN w:val="0"/>
      <w:spacing w:before="120" w:after="120" w:line="240" w:lineRule="auto"/>
      <w:jc w:val="left"/>
      <w:textAlignment w:val="baseline"/>
    </w:pPr>
    <w:rPr>
      <w:rFonts w:ascii="Liberation Serif" w:eastAsia="Noto Sans CJK SC Regular" w:hAnsi="Liberation Serif" w:cs="FreeSans"/>
      <w:i/>
      <w:iCs/>
      <w:kern w:val="3"/>
      <w:sz w:val="24"/>
      <w:szCs w:val="24"/>
      <w:lang w:val="en-GB" w:eastAsia="zh-CN" w:bidi="hi-IN"/>
    </w:rPr>
  </w:style>
  <w:style w:type="paragraph" w:customStyle="1" w:styleId="TableContents">
    <w:name w:val="Table Contents"/>
    <w:basedOn w:val="Normal"/>
    <w:rsid w:val="00152B11"/>
    <w:pPr>
      <w:suppressLineNumbers/>
      <w:suppressAutoHyphens/>
      <w:autoSpaceDN w:val="0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val="en-GB" w:eastAsia="zh-CN" w:bidi="hi-IN"/>
    </w:rPr>
  </w:style>
  <w:style w:type="table" w:styleId="GridTable5Dark-Accent1">
    <w:name w:val="Grid Table 5 Dark Accent 1"/>
    <w:basedOn w:val="TableNormal"/>
    <w:uiPriority w:val="50"/>
    <w:rsid w:val="00BF1DB0"/>
    <w:rPr>
      <w:rFonts w:asciiTheme="minorHAnsi" w:eastAsiaTheme="minorEastAsia" w:hAnsiTheme="minorHAnsi" w:cstheme="minorBidi"/>
      <w:sz w:val="24"/>
      <w:szCs w:val="24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690EB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7A34B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72E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1Light-Accent3">
    <w:name w:val="List Table 1 Light Accent 3"/>
    <w:basedOn w:val="TableNormal"/>
    <w:uiPriority w:val="46"/>
    <w:rsid w:val="00F72E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72E6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ighlight">
    <w:name w:val="highlight"/>
    <w:basedOn w:val="DefaultParagraphFont"/>
    <w:rsid w:val="001E3AE7"/>
  </w:style>
  <w:style w:type="table" w:styleId="MediumShading1-Accent1">
    <w:name w:val="Medium Shading 1 Accent 1"/>
    <w:basedOn w:val="TableNormal"/>
    <w:uiPriority w:val="68"/>
    <w:rsid w:val="000C089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ypografi1">
    <w:name w:val="Typografi1"/>
    <w:basedOn w:val="BodyText"/>
    <w:link w:val="Typografi1Tegn"/>
    <w:qFormat/>
    <w:rsid w:val="000947E7"/>
    <w:rPr>
      <w:lang w:val="en-GB"/>
    </w:rPr>
  </w:style>
  <w:style w:type="character" w:customStyle="1" w:styleId="Typografi1Tegn">
    <w:name w:val="Typografi1 Tegn"/>
    <w:basedOn w:val="BodyTextChar"/>
    <w:link w:val="Typografi1"/>
    <w:rsid w:val="000947E7"/>
    <w:rPr>
      <w:rFonts w:ascii="Arial" w:hAnsi="Arial" w:cs="Arial"/>
      <w:spacing w:val="-5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111"/>
    <w:rPr>
      <w:rFonts w:ascii="Arial" w:hAnsi="Arial" w:cs="Arial"/>
      <w:noProof/>
      <w:spacing w:val="-5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603D"/>
    <w:rPr>
      <w:color w:val="808080"/>
      <w:shd w:val="clear" w:color="auto" w:fill="E6E6E6"/>
    </w:rPr>
  </w:style>
  <w:style w:type="paragraph" w:customStyle="1" w:styleId="Default">
    <w:name w:val="Default"/>
    <w:rsid w:val="00E355C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GB"/>
    </w:rPr>
  </w:style>
  <w:style w:type="table" w:styleId="ListTable2-Accent6">
    <w:name w:val="List Table 2 Accent 6"/>
    <w:basedOn w:val="TableNormal"/>
    <w:uiPriority w:val="47"/>
    <w:rsid w:val="004E306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F222D0"/>
    <w:rPr>
      <w:i/>
      <w:iCs/>
      <w:color w:val="404040" w:themeColor="text1" w:themeTint="BF"/>
    </w:rPr>
  </w:style>
  <w:style w:type="table" w:styleId="GridTable6Colorful">
    <w:name w:val="Grid Table 6 Colorful"/>
    <w:basedOn w:val="TableNormal"/>
    <w:uiPriority w:val="51"/>
    <w:rsid w:val="00CC3B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ulletText1">
    <w:name w:val="Bullet Text 1"/>
    <w:basedOn w:val="Normal"/>
    <w:rsid w:val="00402DB7"/>
    <w:pPr>
      <w:numPr>
        <w:numId w:val="36"/>
      </w:numPr>
      <w:tabs>
        <w:tab w:val="left" w:pos="193"/>
      </w:tabs>
      <w:spacing w:before="60" w:after="60"/>
    </w:pPr>
    <w:rPr>
      <w:rFonts w:ascii="Times New Roman" w:hAnsi="Times New Roman" w:cs="Times New Roman"/>
      <w:spacing w:val="0"/>
      <w:sz w:val="2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95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3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9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cid:image015.png@01D61CAA.C9BF3DE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cid:image012.png@01D61CAA.C9BF3DE0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cid:image014.png@01D61CAA.C9BF3DE0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cid:image001.png@01D61CAA.C9BF3DE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13.png@01D61CA9.C194BF10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01\Company\GomSpaceGroup\QA-Public\Gomspace%20Management%20System\8.%20Quality%20Assurance\8.3%20Reviews\Template\Review%20M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>
  <b:Source>
    <b:Tag>Cur13</b:Tag>
    <b:SourceType>Book</b:SourceType>
    <b:Guid>{D43060B3-AF2C-CC47-9603-FFF7CE43CA58}</b:Guid>
    <b:Title>Orbital Mechanics for Engineering Students</b:Title>
    <b:Publisher>Butterworth-Heinemann</b:Publisher>
    <b:Year>2013</b:Year>
    <b:Author>
      <b:Author>
        <b:NameList>
          <b:Person>
            <b:Last>Curtis</b:Last>
            <b:First>Howard</b:First>
          </b:Person>
        </b:NameList>
      </b:Author>
    </b:Author>
    <b:Edition>3rd Edition</b:Edition>
    <b:StandardNumber>ISBN 978-0-08-097747-8</b:StandardNumber>
    <b:RefOrder>5</b:RefOrder>
  </b:Source>
  <b:Source>
    <b:Tag>Wer99</b:Tag>
    <b:SourceType>Book</b:SourceType>
    <b:Guid>{22521584-5A83-7E4C-9988-7D484E88C8EC}</b:Guid>
    <b:Title>Space Mission Analysis and Design</b:Title>
    <b:City>Hawthorne</b:City>
    <b:StateProvince>CA</b:StateProvince>
    <b:Publisher>Microcosm Press</b:Publisher>
    <b:Year>1999</b:Year>
    <b:Edition>3rd Edition</b:Edition>
    <b:Author>
      <b:Author>
        <b:NameList>
          <b:Person>
            <b:Last>Wertz</b:Last>
            <b:Middle>R.</b:Middle>
            <b:First>James</b:First>
          </b:Person>
          <b:Person>
            <b:Last>Larson</b:Last>
            <b:Middle>J.</b:Middle>
            <b:First>Wiley</b:First>
          </b:Person>
        </b:NameList>
      </b:Author>
    </b:Author>
    <b:RefOrder>6</b:RefOrder>
  </b:Source>
  <b:Source>
    <b:Tag>Aid10</b:Tag>
    <b:SourceType>ConferenceProceedings</b:SourceType>
    <b:Guid>{870A91F4-F4B5-F24D-9AD7-A5D619E86B15}</b:Guid>
    <b:Title>Collision Avoidance Operations for LEO Satellites Controlled By GSOC</b:Title>
    <b:City>Huntsville, AL</b:City>
    <b:Publisher>AIAA</b:Publisher>
    <b:Year>2010</b:Year>
    <b:Author>
      <b:Author>
        <b:NameList>
          <b:Person>
            <b:Last>Aida</b:Last>
            <b:First>S.</b:First>
          </b:Person>
          <b:Person>
            <b:Last>Kirschner</b:Last>
            <b:First>M.</b:First>
          </b:Person>
          <b:Person>
            <b:Last>Wermuth</b:Last>
            <b:First>M.</b:First>
          </b:Person>
          <b:Person>
            <b:Last>Kiehling</b:Last>
            <b:First>R.</b:First>
          </b:Person>
        </b:NameList>
      </b:Author>
    </b:Author>
    <b:ConferenceName>SpaceOps 2010 Conference</b:ConferenceName>
    <b:RefOrder>7</b:RefOrder>
  </b:Source>
  <b:Source>
    <b:Tag>Dod99</b:Tag>
    <b:SourceType>DocumentFromInternetSite</b:SourceType>
    <b:Guid>{1346F227-CB89-4B49-A460-73FF9ADFABA9}</b:Guid>
    <b:Title>Ray tracing primitives</b:Title>
    <b:Year>1999</b:Year>
    <b:Author>
      <b:Author>
        <b:NameList>
          <b:Person>
            <b:Last>Dodgson</b:Last>
            <b:Middle>Neil</b:Middle>
          </b:Person>
        </b:NameList>
      </b:Author>
    </b:Author>
    <b:Month>10</b:Month>
    <b:Day>29</b:Day>
    <b:URL>https://www.cl.cam.ac.uk/teaching/1999/AGraphHCI/SMAG/node2.html</b:URL>
    <b:YearAccessed>2015</b:YearAccessed>
    <b:MonthAccessed>12</b:MonthAccessed>
    <b:DayAccessed>10</b:DayAccessed>
    <b:RefOrder>8</b:RefOrder>
  </b:Source>
  <b:Source>
    <b:Tag>Cyr15</b:Tag>
    <b:SourceType>JournalArticle</b:SourceType>
    <b:Guid>{4B24E2B1-140C-49BB-81E4-93A25C10BEFF}</b:Guid>
    <b:Title>Orbit Determination and Differential-Drag Control of Planet Labs CubeSat Constellations</b:Title>
    <b:Year>2015</b:Year>
    <b:Author>
      <b:Author>
        <b:NameList>
          <b:Person>
            <b:Last>Cyrus Foster</b:Last>
            <b:First>Henry</b:First>
            <b:Middle>Hallam and James Mason</b:Middle>
          </b:Person>
        </b:NameList>
      </b:Author>
    </b:Author>
    <b:JournalName>AAS</b:JournalName>
    <b:Pages>1-13</b:Pages>
    <b:RefOrder>1</b:RefOrder>
  </b:Source>
  <b:Source>
    <b:Tag>Mic09</b:Tag>
    <b:SourceType>JournalArticle</b:SourceType>
    <b:Guid>{9B887DA5-4BF9-4951-AF0B-F342215736A9}</b:Guid>
    <b:Author>
      <b:Author>
        <b:NameList>
          <b:Person>
            <b:Last>Michael. R. Greene</b:Last>
            <b:First>Robert</b:First>
            <b:Middle>E. Zee</b:Middle>
          </b:Person>
        </b:NameList>
      </b:Author>
    </b:Author>
    <b:Title>Increasing the Accuracy of Orbital Position Information from NORAD SGP4 Using Intermittent GPS Readings</b:Title>
    <b:JournalName>SSC</b:JournalName>
    <b:Year>2009</b:Year>
    <b:Pages>1-2</b:Pages>
    <b:RefOrder>2</b:RefOrder>
  </b:Source>
  <b:Source>
    <b:Tag>FLa14</b:Tag>
    <b:SourceType>Book</b:SourceType>
    <b:Guid>{11F88A29-1431-4417-9A37-D408F4A1E01D}</b:Guid>
    <b:Title>Fundamentals of Spacecraft Attitude Determination and Control</b:Title>
    <b:Year>2014</b:Year>
    <b:Publisher>Space Technology Library</b:Publisher>
    <b:Author>
      <b:Author>
        <b:NameList>
          <b:Person>
            <b:Last>F. Landis Markley</b:Last>
            <b:First>John</b:First>
            <b:Middle>L. Crassidis</b:Middle>
          </b:Person>
        </b:NameList>
      </b:Author>
    </b:Author>
    <b:RefOrder>3</b:RefOrder>
  </b:Source>
  <b:Source>
    <b:Tag>Ala14</b:Tag>
    <b:SourceType>JournalArticle</b:SourceType>
    <b:Guid>{A347B650-230E-4375-A8B7-6C20A6FD53B7}</b:Guid>
    <b:Title>Optimal Utility of Satellite Constellation Separation with Differential Drag.</b:Title>
    <b:Year>2014</b:Year>
    <b:Author>
      <b:Author>
        <b:NameList>
          <b:Person>
            <b:Last>Alan Li</b:Last>
            <b:First>James</b:First>
            <b:Middle>Mason</b:Middle>
          </b:Person>
        </b:NameList>
      </b:Author>
    </b:Author>
    <b:JournalName>AIAA</b:JournalName>
    <b:Pages>1-10</b:Pages>
    <b:RefOrder>4</b:RefOrder>
  </b:Source>
</b:Sources>
</file>

<file path=customXml/itemProps1.xml><?xml version="1.0" encoding="utf-8"?>
<ds:datastoreItem xmlns:ds="http://schemas.openxmlformats.org/officeDocument/2006/customXml" ds:itemID="{73193BC7-52DD-422D-97DB-FB5BD55D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 MoM template.dotx</Template>
  <TotalTime>1693</TotalTime>
  <Pages>8</Pages>
  <Words>307</Words>
  <Characters>1753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Title</vt:lpstr>
      <vt:lpstr>T1-5 Mission Analysis Report</vt:lpstr>
      <vt:lpstr>T1-5 Mission Analysis Report</vt:lpstr>
    </vt:vector>
  </TitlesOfParts>
  <Manager/>
  <Company>GomSpace</Company>
  <LinksUpToDate>false</LinksUpToDate>
  <CharactersWithSpaces>2056</CharactersWithSpaces>
  <SharedDoc>false</SharedDoc>
  <HyperlinkBase/>
  <HLinks>
    <vt:vector size="12" baseType="variant">
      <vt:variant>
        <vt:i4>7667805</vt:i4>
      </vt:variant>
      <vt:variant>
        <vt:i4>11053</vt:i4>
      </vt:variant>
      <vt:variant>
        <vt:i4>1025</vt:i4>
      </vt:variant>
      <vt:variant>
        <vt:i4>1</vt:i4>
      </vt:variant>
      <vt:variant>
        <vt:lpwstr>20160104-ExternalOverview_v2</vt:lpwstr>
      </vt:variant>
      <vt:variant>
        <vt:lpwstr/>
      </vt:variant>
      <vt:variant>
        <vt:i4>65538</vt:i4>
      </vt:variant>
      <vt:variant>
        <vt:i4>21165</vt:i4>
      </vt:variant>
      <vt:variant>
        <vt:i4>1069</vt:i4>
      </vt:variant>
      <vt:variant>
        <vt:i4>1</vt:i4>
      </vt:variant>
      <vt:variant>
        <vt:lpwstr>Beta 540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Søren Kirk Holdensen</dc:creator>
  <cp:keywords/>
  <dc:description>Revision 3.0</dc:description>
  <cp:lastModifiedBy>Søren Kirk Holdensen</cp:lastModifiedBy>
  <cp:revision>4</cp:revision>
  <cp:lastPrinted>2018-05-22T20:26:00Z</cp:lastPrinted>
  <dcterms:created xsi:type="dcterms:W3CDTF">2020-04-28T12:49:00Z</dcterms:created>
  <dcterms:modified xsi:type="dcterms:W3CDTF">2020-05-04T12:36:00Z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gosIssue">
    <vt:lpwstr>2</vt:lpwstr>
  </property>
  <property fmtid="{D5CDD505-2E9C-101B-9397-08002B2CF9AE}" pid="3" name="EgosDate">
    <vt:lpwstr>2020-04-06</vt:lpwstr>
  </property>
  <property fmtid="{D5CDD505-2E9C-101B-9397-08002B2CF9AE}" pid="4" name="EgosFullReference">
    <vt:lpwstr>Document name</vt:lpwstr>
  </property>
  <property fmtid="{D5CDD505-2E9C-101B-9397-08002B2CF9AE}" pid="5" name="EgosDirectorate">
    <vt:lpwstr>Langagervej 6</vt:lpwstr>
  </property>
  <property fmtid="{D5CDD505-2E9C-101B-9397-08002B2CF9AE}" pid="6" name="EgosDivision">
    <vt:lpwstr>9220 Aalborg E</vt:lpwstr>
  </property>
  <property fmtid="{D5CDD505-2E9C-101B-9397-08002B2CF9AE}" pid="7" name="EgosCopyrightYear">
    <vt:lpwstr>2018</vt:lpwstr>
  </property>
  <property fmtid="{D5CDD505-2E9C-101B-9397-08002B2CF9AE}" pid="8" name="EgosAuthorisationList">
    <vt:lpwstr>Daniel Martinez Pino</vt:lpwstr>
  </property>
  <property fmtid="{D5CDD505-2E9C-101B-9397-08002B2CF9AE}" pid="9" name="EgosRevision">
    <vt:lpwstr>0</vt:lpwstr>
  </property>
  <property fmtid="{D5CDD505-2E9C-101B-9397-08002B2CF9AE}" pid="10" name="Checked by">
    <vt:lpwstr>NAME</vt:lpwstr>
  </property>
  <property fmtid="{D5CDD505-2E9C-101B-9397-08002B2CF9AE}" pid="11" name="Date checked">
    <vt:lpwstr>YYYY-MM-DD</vt:lpwstr>
  </property>
  <property fmtid="{D5CDD505-2E9C-101B-9397-08002B2CF9AE}" pid="12" name="Date approved">
    <vt:lpwstr>YYYY-MM-DD</vt:lpwstr>
  </property>
  <property fmtid="{D5CDD505-2E9C-101B-9397-08002B2CF9AE}" pid="13" name="EgosApproval">
    <vt:lpwstr>Name</vt:lpwstr>
  </property>
  <property fmtid="{D5CDD505-2E9C-101B-9397-08002B2CF9AE}" pid="14" name="Project">
    <vt:lpwstr>Project</vt:lpwstr>
  </property>
</Properties>
</file>